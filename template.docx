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1141" w14:textId="311FD3BA" w:rsidR="002D0F02" w:rsidRPr="00DE5AD2" w:rsidRDefault="005F52DF" w:rsidP="006B7B69">
      <w:pPr>
        <w:jc w:val="center"/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Pembelajaran</w:t>
      </w:r>
      <w:proofErr w:type="spellEnd"/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Efektif</w:t>
      </w:r>
      <w:proofErr w:type="spellEnd"/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603E50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ari</w:t>
      </w:r>
      <w:proofErr w:type="spellEnd"/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Rumah</w:t>
      </w:r>
      <w:proofErr w:type="spellEnd"/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Berbasis</w:t>
      </w:r>
      <w:proofErr w:type="spellEnd"/>
      <w:r w:rsidRPr="005F52DF"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Online</w:t>
      </w:r>
    </w:p>
    <w:p w14:paraId="5715BFD0" w14:textId="786C701E" w:rsidR="00482A93" w:rsidRDefault="00482A93" w:rsidP="00CE0C8E">
      <w:pPr>
        <w:rPr>
          <w:rFonts w:ascii="Times" w:hAnsi="Times"/>
          <w:b/>
          <w:color w:val="000000" w:themeColor="text1"/>
          <w:sz w:val="36"/>
          <w:szCs w:val="36"/>
        </w:rPr>
      </w:pPr>
    </w:p>
    <w:p w14:paraId="3BE0426A" w14:textId="77777777" w:rsidR="005205F6" w:rsidRPr="005205F6" w:rsidRDefault="005205F6" w:rsidP="005205F6">
      <w:pPr>
        <w:jc w:val="center"/>
        <w:rPr>
          <w:rFonts w:ascii="Times New Roman" w:hAnsi="Times New Roman"/>
        </w:rPr>
      </w:pPr>
      <w:r w:rsidRPr="005205F6">
        <w:rPr>
          <w:rFonts w:ascii="Times New Roman" w:hAnsi="Times New Roman"/>
        </w:rPr>
        <w:t>Oleh:</w:t>
      </w:r>
      <w:bookmarkStart w:id="0" w:name="_GoBack"/>
      <w:bookmarkEnd w:id="0"/>
    </w:p>
    <w:p w14:paraId="45FFC9EE" w14:textId="451818C9" w:rsidR="00B32348" w:rsidRPr="00B32348" w:rsidRDefault="00A24961" w:rsidP="00B323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</w:p>
    <w:p w14:paraId="74E8D0DD" w14:textId="58347DFD" w:rsidR="00B32348" w:rsidRPr="00B32348" w:rsidRDefault="00A24961" w:rsidP="00B32348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Universitas</w:t>
      </w:r>
      <w:proofErr w:type="spellEnd"/>
    </w:p>
    <w:p w14:paraId="1D175F3A" w14:textId="4E9D8F39" w:rsidR="006B7B69" w:rsidRDefault="00A24961" w:rsidP="00B323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email</w:t>
      </w:r>
    </w:p>
    <w:p w14:paraId="644C5FEF" w14:textId="7F6D9CED" w:rsidR="00894918" w:rsidRDefault="00894918" w:rsidP="00DE5AD2">
      <w:pPr>
        <w:rPr>
          <w:rFonts w:ascii="Times New Roman" w:hAnsi="Times New Roman"/>
        </w:rPr>
      </w:pPr>
    </w:p>
    <w:p w14:paraId="2B2A230A" w14:textId="3028E8F6" w:rsidR="00B32348" w:rsidRDefault="00B32348" w:rsidP="00DE5AD2">
      <w:pPr>
        <w:rPr>
          <w:rFonts w:ascii="Times New Roman" w:hAnsi="Times New Roman"/>
        </w:rPr>
      </w:pPr>
    </w:p>
    <w:p w14:paraId="2C7DF35E" w14:textId="75C13229" w:rsidR="002A0FBF" w:rsidRDefault="002A0FBF" w:rsidP="002A0FBF">
      <w:pPr>
        <w:pStyle w:val="Heading2"/>
      </w:pPr>
      <w:r>
        <w:t xml:space="preserve">A. </w:t>
      </w:r>
      <w:proofErr w:type="spellStart"/>
      <w:r>
        <w:t>Pendahuluan</w:t>
      </w:r>
      <w:proofErr w:type="spellEnd"/>
    </w:p>
    <w:p w14:paraId="0A060AFD" w14:textId="77777777" w:rsidR="005F52DF" w:rsidRPr="005F52DF" w:rsidRDefault="005F52DF" w:rsidP="005F52DF">
      <w:pPr>
        <w:rPr>
          <w:rFonts w:ascii="Times New Roman" w:hAnsi="Times New Roman"/>
        </w:rPr>
      </w:pPr>
      <w:r w:rsidRPr="005F52DF">
        <w:rPr>
          <w:rFonts w:ascii="Times New Roman" w:hAnsi="Times New Roman"/>
          <w:i/>
        </w:rPr>
        <w:t>Social distance</w:t>
      </w:r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melakukan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r w:rsidRPr="005F52DF">
        <w:rPr>
          <w:rFonts w:ascii="Times New Roman" w:hAnsi="Times New Roman"/>
          <w:i/>
        </w:rPr>
        <w:t>Social Distance</w:t>
      </w:r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mengaplikasikan</w:t>
      </w:r>
      <w:proofErr w:type="spellEnd"/>
      <w:r w:rsidRPr="005F52DF">
        <w:rPr>
          <w:rFonts w:ascii="Times New Roman" w:hAnsi="Times New Roman"/>
        </w:rPr>
        <w:t xml:space="preserve"> </w:t>
      </w:r>
      <w:r w:rsidRPr="005F52DF">
        <w:rPr>
          <w:rFonts w:ascii="Times New Roman" w:hAnsi="Times New Roman"/>
          <w:i/>
        </w:rPr>
        <w:t xml:space="preserve">Work </w:t>
      </w:r>
      <w:proofErr w:type="gramStart"/>
      <w:r w:rsidRPr="005F52DF">
        <w:rPr>
          <w:rFonts w:ascii="Times New Roman" w:hAnsi="Times New Roman"/>
          <w:i/>
        </w:rPr>
        <w:t>From</w:t>
      </w:r>
      <w:proofErr w:type="gramEnd"/>
      <w:r w:rsidRPr="005F52DF">
        <w:rPr>
          <w:rFonts w:ascii="Times New Roman" w:hAnsi="Times New Roman"/>
          <w:i/>
        </w:rPr>
        <w:t xml:space="preserve"> Home </w:t>
      </w:r>
      <w:proofErr w:type="spellStart"/>
      <w:r w:rsidRPr="00EC6759">
        <w:rPr>
          <w:rFonts w:ascii="Times New Roman" w:hAnsi="Times New Roman"/>
        </w:rPr>
        <w:t>tentunya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membatasi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ruang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gerak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kita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sebagai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manusia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beraktivitas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diluar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. Hal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pasti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membuat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kita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mengajar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</w:t>
      </w:r>
      <w:proofErr w:type="spellEnd"/>
      <w:r w:rsidRPr="005F52DF">
        <w:rPr>
          <w:rFonts w:ascii="Times New Roman" w:hAnsi="Times New Roman"/>
        </w:rPr>
        <w:t xml:space="preserve"> Tri Dharma </w:t>
      </w:r>
      <w:proofErr w:type="spellStart"/>
      <w:r w:rsidRPr="005F52DF">
        <w:rPr>
          <w:rFonts w:ascii="Times New Roman" w:hAnsi="Times New Roman"/>
        </w:rPr>
        <w:t>Perguruan</w:t>
      </w:r>
      <w:proofErr w:type="spellEnd"/>
      <w:r w:rsidRPr="005F52DF">
        <w:rPr>
          <w:rFonts w:ascii="Times New Roman" w:hAnsi="Times New Roman"/>
        </w:rPr>
        <w:t xml:space="preserve"> Tinggi juga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sedikit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terbatas</w:t>
      </w:r>
      <w:proofErr w:type="spellEnd"/>
      <w:r w:rsidRPr="005F52DF">
        <w:rPr>
          <w:rFonts w:ascii="Times New Roman" w:hAnsi="Times New Roman"/>
        </w:rPr>
        <w:t xml:space="preserve">. Salah </w:t>
      </w:r>
      <w:proofErr w:type="spellStart"/>
      <w:r w:rsidRPr="005F52DF">
        <w:rPr>
          <w:rFonts w:ascii="Times New Roman" w:hAnsi="Times New Roman"/>
        </w:rPr>
        <w:t>satu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hambatan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tantangan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melaksanakan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r w:rsidRPr="005F52DF">
        <w:rPr>
          <w:rFonts w:ascii="Times New Roman" w:hAnsi="Times New Roman"/>
          <w:i/>
        </w:rPr>
        <w:t xml:space="preserve">Work </w:t>
      </w:r>
      <w:proofErr w:type="gramStart"/>
      <w:r w:rsidRPr="005F52DF">
        <w:rPr>
          <w:rFonts w:ascii="Times New Roman" w:hAnsi="Times New Roman"/>
          <w:i/>
        </w:rPr>
        <w:t>From</w:t>
      </w:r>
      <w:proofErr w:type="gramEnd"/>
      <w:r w:rsidRPr="005F52DF">
        <w:rPr>
          <w:rFonts w:ascii="Times New Roman" w:hAnsi="Times New Roman"/>
          <w:i/>
        </w:rPr>
        <w:t xml:space="preserve"> Home</w:t>
      </w:r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adalah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kekuatan</w:t>
      </w:r>
      <w:proofErr w:type="spellEnd"/>
      <w:r w:rsidRPr="005F52DF">
        <w:rPr>
          <w:rFonts w:ascii="Times New Roman" w:hAnsi="Times New Roman"/>
        </w:rPr>
        <w:t xml:space="preserve"> signal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jaringan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belum</w:t>
      </w:r>
      <w:proofErr w:type="spellEnd"/>
      <w:r w:rsidRPr="005F52DF">
        <w:rPr>
          <w:rFonts w:ascii="Times New Roman" w:hAnsi="Times New Roman"/>
        </w:rPr>
        <w:t xml:space="preserve"> optimal (</w:t>
      </w:r>
      <w:proofErr w:type="spellStart"/>
      <w:r w:rsidRPr="005F52DF">
        <w:rPr>
          <w:rFonts w:ascii="Times New Roman" w:hAnsi="Times New Roman"/>
        </w:rPr>
        <w:t>khususnya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luar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Jawa</w:t>
      </w:r>
      <w:proofErr w:type="spellEnd"/>
      <w:r w:rsidRPr="005F52DF">
        <w:rPr>
          <w:rFonts w:ascii="Times New Roman" w:hAnsi="Times New Roman"/>
        </w:rPr>
        <w:t xml:space="preserve">), </w:t>
      </w:r>
      <w:proofErr w:type="spellStart"/>
      <w:r w:rsidRPr="005F52DF">
        <w:rPr>
          <w:rFonts w:ascii="Times New Roman" w:hAnsi="Times New Roman"/>
        </w:rPr>
        <w:t>terutama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bagi</w:t>
      </w:r>
      <w:proofErr w:type="spellEnd"/>
      <w:r w:rsidRPr="005F52DF">
        <w:rPr>
          <w:rFonts w:ascii="Times New Roman" w:hAnsi="Times New Roman"/>
        </w:rPr>
        <w:t xml:space="preserve"> para </w:t>
      </w:r>
      <w:proofErr w:type="spellStart"/>
      <w:r w:rsidRPr="005F52DF">
        <w:rPr>
          <w:rFonts w:ascii="Times New Roman" w:hAnsi="Times New Roman"/>
        </w:rPr>
        <w:t>mahasiswa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tempat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tinggalnya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pelosok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desa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namun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punya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memiliki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semangat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belajar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tinggi</w:t>
      </w:r>
      <w:proofErr w:type="spellEnd"/>
      <w:r w:rsidRPr="005F52DF">
        <w:rPr>
          <w:rFonts w:ascii="Times New Roman" w:hAnsi="Times New Roman"/>
        </w:rPr>
        <w:t xml:space="preserve">. Hal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tentunya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menjadi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tantangan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tersendiri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bagi</w:t>
      </w:r>
      <w:proofErr w:type="spellEnd"/>
      <w:r w:rsidRPr="005F52DF">
        <w:rPr>
          <w:rFonts w:ascii="Times New Roman" w:hAnsi="Times New Roman"/>
        </w:rPr>
        <w:t xml:space="preserve"> para </w:t>
      </w:r>
      <w:proofErr w:type="spellStart"/>
      <w:r w:rsidRPr="005F52DF">
        <w:rPr>
          <w:rFonts w:ascii="Times New Roman" w:hAnsi="Times New Roman"/>
        </w:rPr>
        <w:t>pendidik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melakukan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pembelajaran</w:t>
      </w:r>
      <w:proofErr w:type="spellEnd"/>
      <w:r w:rsidRPr="005F52DF">
        <w:rPr>
          <w:rFonts w:ascii="Times New Roman" w:hAnsi="Times New Roman"/>
        </w:rPr>
        <w:t>.</w:t>
      </w:r>
    </w:p>
    <w:p w14:paraId="07C19F42" w14:textId="77777777" w:rsidR="002A0FBF" w:rsidRDefault="005F52DF" w:rsidP="002A0FBF">
      <w:pPr>
        <w:rPr>
          <w:rFonts w:ascii="Times New Roman" w:hAnsi="Times New Roman"/>
        </w:rPr>
      </w:pPr>
      <w:proofErr w:type="spellStart"/>
      <w:r w:rsidRPr="005F52DF">
        <w:rPr>
          <w:rFonts w:ascii="Times New Roman" w:hAnsi="Times New Roman"/>
        </w:rPr>
        <w:t>Kemajuan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suatu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ilmu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pengetahuan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zaman digital </w:t>
      </w:r>
      <w:proofErr w:type="spellStart"/>
      <w:r w:rsidRPr="005F52DF">
        <w:rPr>
          <w:rFonts w:ascii="Times New Roman" w:hAnsi="Times New Roman"/>
        </w:rPr>
        <w:t>saat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terasa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membuat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hidup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lebih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mudah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lebih</w:t>
      </w:r>
      <w:proofErr w:type="spellEnd"/>
      <w:r w:rsidRPr="005F52DF">
        <w:rPr>
          <w:rFonts w:ascii="Times New Roman" w:hAnsi="Times New Roman"/>
        </w:rPr>
        <w:t xml:space="preserve"> flexible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mengatur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komunikasi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antar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pengguna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</w:t>
      </w:r>
      <w:r>
        <w:rPr>
          <w:rFonts w:ascii="Times New Roman" w:hAnsi="Times New Roman"/>
        </w:rPr>
        <w:t>k</w:t>
      </w:r>
      <w:r w:rsidRPr="005F52DF">
        <w:rPr>
          <w:rFonts w:ascii="Times New Roman" w:hAnsi="Times New Roman"/>
        </w:rPr>
        <w:t>nolog</w:t>
      </w:r>
      <w:r>
        <w:rPr>
          <w:rFonts w:ascii="Times New Roman" w:hAnsi="Times New Roman"/>
        </w:rPr>
        <w:t>i</w:t>
      </w:r>
      <w:proofErr w:type="spellEnd"/>
      <w:r w:rsidRPr="005F52DF">
        <w:rPr>
          <w:rFonts w:ascii="Times New Roman" w:hAnsi="Times New Roman"/>
        </w:rPr>
        <w:t xml:space="preserve">. Tingkat </w:t>
      </w:r>
      <w:proofErr w:type="spellStart"/>
      <w:r w:rsidRPr="005F52DF">
        <w:rPr>
          <w:rFonts w:ascii="Times New Roman" w:hAnsi="Times New Roman"/>
        </w:rPr>
        <w:t>pertumbuhan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penguatan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serta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perkembangan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peralatan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teknologi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menunjang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bisnis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pemasaran</w:t>
      </w:r>
      <w:proofErr w:type="spellEnd"/>
      <w:r w:rsidRPr="005F52DF">
        <w:rPr>
          <w:rFonts w:ascii="Times New Roman" w:hAnsi="Times New Roman"/>
        </w:rPr>
        <w:t xml:space="preserve"> digital </w:t>
      </w:r>
      <w:proofErr w:type="spellStart"/>
      <w:r w:rsidRPr="005F52DF">
        <w:rPr>
          <w:rFonts w:ascii="Times New Roman" w:hAnsi="Times New Roman"/>
        </w:rPr>
        <w:t>sangat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berpengaruh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terhadap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kelangsungan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bisnis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seorang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pengusaha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entrepreneur. </w:t>
      </w:r>
      <w:proofErr w:type="spellStart"/>
      <w:r w:rsidRPr="005F52DF">
        <w:rPr>
          <w:rFonts w:ascii="Times New Roman" w:hAnsi="Times New Roman"/>
        </w:rPr>
        <w:t>Pertumbuhan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pesatnya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sebuah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pesan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massifnya</w:t>
      </w:r>
      <w:proofErr w:type="spellEnd"/>
      <w:r w:rsidRPr="005F52DF">
        <w:rPr>
          <w:rFonts w:ascii="Times New Roman" w:hAnsi="Times New Roman"/>
        </w:rPr>
        <w:t xml:space="preserve"> media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menunjang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pemasaran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turut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mengalami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pertumbuhan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kenaikan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cukup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pesat</w:t>
      </w:r>
      <w:proofErr w:type="spellEnd"/>
    </w:p>
    <w:p w14:paraId="75C73596" w14:textId="63910386" w:rsidR="002A0FBF" w:rsidRDefault="002A0FBF" w:rsidP="002A0FBF">
      <w:pPr>
        <w:pStyle w:val="Heading2"/>
      </w:pPr>
      <w:r>
        <w:lastRenderedPageBreak/>
        <w:t xml:space="preserve">B. </w:t>
      </w:r>
      <w:proofErr w:type="spellStart"/>
      <w:r w:rsidRPr="002A0FBF">
        <w:t>Pembelajaran</w:t>
      </w:r>
      <w:proofErr w:type="spellEnd"/>
      <w:r w:rsidRPr="002A0FBF">
        <w:t xml:space="preserve"> </w:t>
      </w:r>
      <w:proofErr w:type="spellStart"/>
      <w:r w:rsidRPr="002A0FBF">
        <w:t>Berbasis</w:t>
      </w:r>
      <w:proofErr w:type="spellEnd"/>
      <w:r w:rsidRPr="002A0FBF">
        <w:t xml:space="preserve"> Online</w:t>
      </w:r>
    </w:p>
    <w:p w14:paraId="78AEA730" w14:textId="2A075150" w:rsidR="005F52DF" w:rsidRPr="005F52DF" w:rsidRDefault="005F52DF" w:rsidP="002A0FBF">
      <w:pPr>
        <w:rPr>
          <w:rFonts w:ascii="Times New Roman" w:hAnsi="Times New Roman"/>
        </w:rPr>
      </w:pP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proses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pembelajaran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masing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masing</w:t>
      </w:r>
      <w:proofErr w:type="spellEnd"/>
      <w:r w:rsidRPr="005F52DF">
        <w:rPr>
          <w:rFonts w:ascii="Times New Roman" w:hAnsi="Times New Roman"/>
        </w:rPr>
        <w:t xml:space="preserve"> orang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karyawan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memiliki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cara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berbeda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menanggapi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pelaksanaan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 xml:space="preserve">Work </w:t>
      </w:r>
      <w:proofErr w:type="gramStart"/>
      <w:r w:rsidRPr="00841162">
        <w:rPr>
          <w:rFonts w:ascii="Times New Roman" w:hAnsi="Times New Roman"/>
          <w:i/>
        </w:rPr>
        <w:t>From</w:t>
      </w:r>
      <w:proofErr w:type="gramEnd"/>
      <w:r w:rsidRPr="00841162">
        <w:rPr>
          <w:rFonts w:ascii="Times New Roman" w:hAnsi="Times New Roman"/>
          <w:i/>
        </w:rPr>
        <w:t xml:space="preserve"> Home</w:t>
      </w:r>
      <w:r w:rsidRPr="005F52DF">
        <w:rPr>
          <w:rFonts w:ascii="Times New Roman" w:hAnsi="Times New Roman"/>
        </w:rPr>
        <w:t xml:space="preserve"> (WFH).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proses </w:t>
      </w:r>
      <w:proofErr w:type="spellStart"/>
      <w:r w:rsidRPr="005F52DF">
        <w:rPr>
          <w:rFonts w:ascii="Times New Roman" w:hAnsi="Times New Roman"/>
        </w:rPr>
        <w:t>pembelajaran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ternyata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mampu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memberi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respon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berbeda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beda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terkadang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mahasiswa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bosan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belajar</w:t>
      </w:r>
      <w:proofErr w:type="spellEnd"/>
      <w:r w:rsidRPr="005F52DF">
        <w:rPr>
          <w:rFonts w:ascii="Times New Roman" w:hAnsi="Times New Roman"/>
        </w:rPr>
        <w:t xml:space="preserve"> di</w:t>
      </w:r>
      <w:r w:rsidR="00841162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karena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terkendala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kuota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digunakan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kemudian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kurang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konsentrasi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terhadap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apa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sedang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dikerjakan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ketika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>online</w:t>
      </w:r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bagaiman</w:t>
      </w:r>
      <w:proofErr w:type="spellEnd"/>
      <w:r w:rsidRPr="005F52DF">
        <w:rPr>
          <w:rFonts w:ascii="Times New Roman" w:hAnsi="Times New Roman"/>
        </w:rPr>
        <w:t xml:space="preserve"> agar </w:t>
      </w:r>
      <w:proofErr w:type="spellStart"/>
      <w:r w:rsidRPr="005F52DF">
        <w:rPr>
          <w:rFonts w:ascii="Times New Roman" w:hAnsi="Times New Roman"/>
        </w:rPr>
        <w:t>mereka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tetap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>survive</w:t>
      </w:r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selama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belajar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dirumah</w:t>
      </w:r>
      <w:proofErr w:type="spellEnd"/>
      <w:r w:rsidRPr="005F52DF">
        <w:rPr>
          <w:rFonts w:ascii="Times New Roman" w:hAnsi="Times New Roman"/>
        </w:rPr>
        <w:t xml:space="preserve">.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adanya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belajar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setidaknya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mahasiswa</w:t>
      </w:r>
      <w:proofErr w:type="spellEnd"/>
      <w:r w:rsidRPr="005F52DF">
        <w:rPr>
          <w:rFonts w:ascii="Times New Roman" w:hAnsi="Times New Roman"/>
        </w:rPr>
        <w:t>/</w:t>
      </w:r>
      <w:proofErr w:type="spellStart"/>
      <w:r w:rsidR="00841162">
        <w:rPr>
          <w:rFonts w:ascii="Times New Roman" w:hAnsi="Times New Roman"/>
        </w:rPr>
        <w:t>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bisa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belajar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sejak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awal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bahwa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posisi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perencanaan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melakukan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belajar</w:t>
      </w:r>
      <w:proofErr w:type="spellEnd"/>
      <w:r w:rsidRPr="005F52DF">
        <w:rPr>
          <w:rFonts w:ascii="Times New Roman" w:hAnsi="Times New Roman"/>
        </w:rPr>
        <w:t xml:space="preserve"> di</w:t>
      </w:r>
      <w:r w:rsidR="00841162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lebih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terencana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baik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serta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lebih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terfokus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positif</w:t>
      </w:r>
      <w:proofErr w:type="spellEnd"/>
      <w:r w:rsidRPr="005F52DF">
        <w:rPr>
          <w:rFonts w:ascii="Times New Roman" w:hAnsi="Times New Roman"/>
        </w:rPr>
        <w:t>.</w:t>
      </w:r>
    </w:p>
    <w:p w14:paraId="5F50E5C8" w14:textId="19BCE5CE" w:rsidR="005F52DF" w:rsidRDefault="005F52DF" w:rsidP="005F52DF">
      <w:pPr>
        <w:rPr>
          <w:rFonts w:ascii="Times New Roman" w:hAnsi="Times New Roman"/>
        </w:rPr>
      </w:pPr>
      <w:proofErr w:type="spellStart"/>
      <w:r w:rsidRPr="005F52DF">
        <w:rPr>
          <w:rFonts w:ascii="Times New Roman" w:hAnsi="Times New Roman"/>
        </w:rPr>
        <w:t>Kebijakan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regulasi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pelaksanaan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pembatasan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aktivitas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sosial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saat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memang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sangat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perlukan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sangat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dibutuhkan</w:t>
      </w:r>
      <w:proofErr w:type="spellEnd"/>
      <w:r w:rsidRPr="005F52DF">
        <w:rPr>
          <w:rFonts w:ascii="Times New Roman" w:hAnsi="Times New Roman"/>
        </w:rPr>
        <w:t xml:space="preserve">. </w:t>
      </w:r>
      <w:proofErr w:type="spellStart"/>
      <w:r w:rsidRPr="005F52DF">
        <w:rPr>
          <w:rFonts w:ascii="Times New Roman" w:hAnsi="Times New Roman"/>
        </w:rPr>
        <w:t>Apalagi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jika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regulasi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peraturan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jika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sertai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imbauan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kesadaran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para </w:t>
      </w:r>
      <w:r w:rsidRPr="00841162">
        <w:rPr>
          <w:rFonts w:ascii="Times New Roman" w:hAnsi="Times New Roman"/>
          <w:i/>
        </w:rPr>
        <w:t>social distancer</w:t>
      </w:r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serta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masyarakat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itu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sendiri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terutama</w:t>
      </w:r>
      <w:proofErr w:type="spellEnd"/>
      <w:r w:rsidRPr="005F52DF">
        <w:rPr>
          <w:rFonts w:ascii="Times New Roman" w:hAnsi="Times New Roman"/>
        </w:rPr>
        <w:t xml:space="preserve"> para </w:t>
      </w:r>
      <w:proofErr w:type="spellStart"/>
      <w:r w:rsidRPr="005F52DF">
        <w:rPr>
          <w:rFonts w:ascii="Times New Roman" w:hAnsi="Times New Roman"/>
        </w:rPr>
        <w:t>pendidik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dosen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bertugar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pelaksanaan</w:t>
      </w:r>
      <w:proofErr w:type="spellEnd"/>
      <w:r w:rsidRPr="005F52DF">
        <w:rPr>
          <w:rFonts w:ascii="Times New Roman" w:hAnsi="Times New Roman"/>
        </w:rPr>
        <w:t xml:space="preserve"> Tri Dharma </w:t>
      </w:r>
      <w:proofErr w:type="spellStart"/>
      <w:r w:rsidRPr="005F52DF">
        <w:rPr>
          <w:rFonts w:ascii="Times New Roman" w:hAnsi="Times New Roman"/>
        </w:rPr>
        <w:t>Pergurua</w:t>
      </w:r>
      <w:proofErr w:type="spellEnd"/>
      <w:r w:rsidRPr="005F52DF">
        <w:rPr>
          <w:rFonts w:ascii="Times New Roman" w:hAnsi="Times New Roman"/>
        </w:rPr>
        <w:t xml:space="preserve"> Tinggi. Dari </w:t>
      </w:r>
      <w:proofErr w:type="spellStart"/>
      <w:r w:rsidRPr="005F52DF">
        <w:rPr>
          <w:rFonts w:ascii="Times New Roman" w:hAnsi="Times New Roman"/>
        </w:rPr>
        <w:t>imbas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kejadian</w:t>
      </w:r>
      <w:proofErr w:type="spellEnd"/>
      <w:r w:rsidRPr="005F52DF">
        <w:rPr>
          <w:rFonts w:ascii="Times New Roman" w:hAnsi="Times New Roman"/>
        </w:rPr>
        <w:t xml:space="preserve"> global (Covid-19) </w:t>
      </w:r>
      <w:proofErr w:type="spellStart"/>
      <w:r w:rsidRPr="005F52DF">
        <w:rPr>
          <w:rFonts w:ascii="Times New Roman" w:hAnsi="Times New Roman"/>
        </w:rPr>
        <w:t>membuat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hampir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seluruh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negara</w:t>
      </w:r>
      <w:proofErr w:type="spellEnd"/>
      <w:r w:rsidRPr="005F52DF">
        <w:rPr>
          <w:rFonts w:ascii="Times New Roman" w:hAnsi="Times New Roman"/>
        </w:rPr>
        <w:t xml:space="preserve"> di dunia me </w:t>
      </w:r>
      <w:r w:rsidRPr="00841162">
        <w:rPr>
          <w:rFonts w:ascii="Times New Roman" w:hAnsi="Times New Roman"/>
          <w:i/>
        </w:rPr>
        <w:t>Lock Down</w:t>
      </w:r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negaranya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proteksi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penuh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keamanan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negerinya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tak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terkecuali</w:t>
      </w:r>
      <w:proofErr w:type="spellEnd"/>
      <w:r w:rsidRPr="005F52DF">
        <w:rPr>
          <w:rFonts w:ascii="Times New Roman" w:hAnsi="Times New Roman"/>
        </w:rPr>
        <w:t xml:space="preserve"> di Indonesia. Indonesia yang </w:t>
      </w:r>
      <w:proofErr w:type="spellStart"/>
      <w:r w:rsidRPr="005F52DF">
        <w:rPr>
          <w:rFonts w:ascii="Times New Roman" w:hAnsi="Times New Roman"/>
        </w:rPr>
        <w:t>terdiri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ribuan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pulai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ratusan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suku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membuat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pemerintah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mengencangkan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pinggang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melaksanakan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pembatasan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sosial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pembatasan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psikologis</w:t>
      </w:r>
      <w:proofErr w:type="spellEnd"/>
      <w:r w:rsidRPr="005F52DF">
        <w:rPr>
          <w:rFonts w:ascii="Times New Roman" w:hAnsi="Times New Roman"/>
        </w:rPr>
        <w:t xml:space="preserve"> (Putra Abadi 2020).</w:t>
      </w:r>
    </w:p>
    <w:p w14:paraId="5AF9D78F" w14:textId="77777777" w:rsidR="002A0FBF" w:rsidRPr="00AA7540" w:rsidRDefault="002A0FBF" w:rsidP="002A0FBF">
      <w:pPr>
        <w:jc w:val="center"/>
        <w:rPr>
          <w:rFonts w:ascii="Times" w:hAnsi="Times" w:cs="Times"/>
          <w:color w:val="000000" w:themeColor="text1"/>
        </w:rPr>
      </w:pPr>
      <w:r>
        <w:rPr>
          <w:rFonts w:ascii="Times" w:hAnsi="Times"/>
          <w:noProof/>
        </w:rPr>
        <w:drawing>
          <wp:inline distT="0" distB="0" distL="0" distR="0" wp14:anchorId="57FF51B3" wp14:editId="78EE2E05">
            <wp:extent cx="3623942" cy="18211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078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626A" w14:textId="366D8D90" w:rsidR="002A0FBF" w:rsidRPr="00AA7540" w:rsidRDefault="002A0FBF" w:rsidP="002A0FBF">
      <w:pPr>
        <w:jc w:val="center"/>
        <w:rPr>
          <w:rFonts w:ascii="Times" w:hAnsi="Times" w:cs="Times"/>
          <w:color w:val="000000" w:themeColor="text1"/>
        </w:rPr>
      </w:pPr>
      <w:r w:rsidRPr="008A6C32">
        <w:rPr>
          <w:rFonts w:ascii="Times" w:hAnsi="Times" w:cs="Times"/>
          <w:b/>
          <w:color w:val="000000" w:themeColor="text1"/>
        </w:rPr>
        <w:t>Gambar 1.1:</w:t>
      </w:r>
      <w:r w:rsidRPr="00AA7540">
        <w:rPr>
          <w:rFonts w:ascii="Times" w:hAnsi="Times" w:cs="Times"/>
          <w:color w:val="000000" w:themeColor="text1"/>
        </w:rPr>
        <w:t xml:space="preserve"> </w:t>
      </w:r>
      <w:proofErr w:type="spellStart"/>
      <w:r w:rsidRPr="00AA7540">
        <w:rPr>
          <w:rFonts w:ascii="Times" w:hAnsi="Times" w:cs="Times"/>
          <w:color w:val="000000" w:themeColor="text1"/>
        </w:rPr>
        <w:t>Halaman</w:t>
      </w:r>
      <w:proofErr w:type="spellEnd"/>
      <w:r w:rsidRPr="00AA7540">
        <w:rPr>
          <w:rFonts w:ascii="Times" w:hAnsi="Times" w:cs="Times"/>
          <w:color w:val="000000" w:themeColor="text1"/>
        </w:rPr>
        <w:t xml:space="preserve"> </w:t>
      </w:r>
      <w:proofErr w:type="spellStart"/>
      <w:r w:rsidRPr="00AA7540">
        <w:rPr>
          <w:rFonts w:ascii="Times" w:hAnsi="Times" w:cs="Times"/>
          <w:color w:val="000000" w:themeColor="text1"/>
        </w:rPr>
        <w:t>Muka</w:t>
      </w:r>
      <w:proofErr w:type="spellEnd"/>
      <w:r w:rsidRPr="00AA7540">
        <w:rPr>
          <w:rFonts w:ascii="Times" w:hAnsi="Times" w:cs="Times"/>
          <w:color w:val="000000" w:themeColor="text1"/>
        </w:rPr>
        <w:t xml:space="preserve"> LMS </w:t>
      </w:r>
      <w:proofErr w:type="spellStart"/>
      <w:r w:rsidRPr="00AA7540">
        <w:rPr>
          <w:rFonts w:ascii="Times" w:hAnsi="Times" w:cs="Times"/>
          <w:color w:val="000000" w:themeColor="text1"/>
        </w:rPr>
        <w:t>Universitas</w:t>
      </w:r>
      <w:proofErr w:type="spellEnd"/>
      <w:r w:rsidRPr="00AA7540">
        <w:rPr>
          <w:rFonts w:ascii="Times" w:hAnsi="Times" w:cs="Times"/>
          <w:color w:val="000000" w:themeColor="text1"/>
        </w:rPr>
        <w:t xml:space="preserve"> Budi </w:t>
      </w:r>
      <w:proofErr w:type="spellStart"/>
      <w:r w:rsidRPr="00AA7540">
        <w:rPr>
          <w:rFonts w:ascii="Times" w:hAnsi="Times" w:cs="Times"/>
          <w:color w:val="000000" w:themeColor="text1"/>
        </w:rPr>
        <w:t>Luhur</w:t>
      </w:r>
      <w:proofErr w:type="spellEnd"/>
    </w:p>
    <w:p w14:paraId="7EC8CEB3" w14:textId="77777777" w:rsidR="002A0FBF" w:rsidRPr="005F52DF" w:rsidRDefault="002A0FBF" w:rsidP="005F52DF">
      <w:pPr>
        <w:rPr>
          <w:rFonts w:ascii="Times New Roman" w:hAnsi="Times New Roman"/>
        </w:rPr>
      </w:pPr>
    </w:p>
    <w:p w14:paraId="3F24342C" w14:textId="0E30D402" w:rsidR="005F52DF" w:rsidRPr="005F52DF" w:rsidRDefault="005F52DF" w:rsidP="005F52DF">
      <w:pPr>
        <w:rPr>
          <w:rFonts w:ascii="Times New Roman" w:hAnsi="Times New Roman"/>
        </w:rPr>
      </w:pPr>
      <w:proofErr w:type="spellStart"/>
      <w:r w:rsidRPr="005F52DF">
        <w:rPr>
          <w:rFonts w:ascii="Times New Roman" w:hAnsi="Times New Roman"/>
        </w:rPr>
        <w:lastRenderedPageBreak/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merebaknya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wabah</w:t>
      </w:r>
      <w:proofErr w:type="spellEnd"/>
      <w:r w:rsidRPr="005F52DF">
        <w:rPr>
          <w:rFonts w:ascii="Times New Roman" w:hAnsi="Times New Roman"/>
        </w:rPr>
        <w:t xml:space="preserve"> Covid-19 </w:t>
      </w:r>
      <w:proofErr w:type="spellStart"/>
      <w:r w:rsidRPr="005F52DF">
        <w:rPr>
          <w:rFonts w:ascii="Times New Roman" w:hAnsi="Times New Roman"/>
        </w:rPr>
        <w:t>saat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membuat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pemerintah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mengambil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sejumlah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langkah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cepat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tepat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berbagai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macama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pencegahannya</w:t>
      </w:r>
      <w:proofErr w:type="spellEnd"/>
      <w:r w:rsidRPr="005F52DF">
        <w:rPr>
          <w:rFonts w:ascii="Times New Roman" w:hAnsi="Times New Roman"/>
        </w:rPr>
        <w:t xml:space="preserve">. Salah </w:t>
      </w:r>
      <w:proofErr w:type="spellStart"/>
      <w:r w:rsidRPr="005F52DF">
        <w:rPr>
          <w:rFonts w:ascii="Times New Roman" w:hAnsi="Times New Roman"/>
        </w:rPr>
        <w:t>satunya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adalah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mengimbau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masyarakat</w:t>
      </w:r>
      <w:proofErr w:type="spellEnd"/>
      <w:r w:rsidRPr="005F52DF">
        <w:rPr>
          <w:rFonts w:ascii="Times New Roman" w:hAnsi="Times New Roman"/>
        </w:rPr>
        <w:t xml:space="preserve"> agar total </w:t>
      </w:r>
      <w:proofErr w:type="spellStart"/>
      <w:r w:rsidRPr="005F52DF">
        <w:rPr>
          <w:rFonts w:ascii="Times New Roman" w:hAnsi="Times New Roman"/>
        </w:rPr>
        <w:t>melakukan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841162">
        <w:rPr>
          <w:rFonts w:ascii="Times New Roman" w:hAnsi="Times New Roman"/>
          <w:i/>
        </w:rPr>
        <w:t>self quarantine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bekerja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lebih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populer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disebut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 xml:space="preserve">Work </w:t>
      </w:r>
      <w:proofErr w:type="gramStart"/>
      <w:r w:rsidRPr="00841162">
        <w:rPr>
          <w:rFonts w:ascii="Times New Roman" w:hAnsi="Times New Roman"/>
          <w:i/>
        </w:rPr>
        <w:t>From</w:t>
      </w:r>
      <w:proofErr w:type="gramEnd"/>
      <w:r w:rsidRPr="00841162">
        <w:rPr>
          <w:rFonts w:ascii="Times New Roman" w:hAnsi="Times New Roman"/>
          <w:i/>
        </w:rPr>
        <w:t xml:space="preserve"> Home</w:t>
      </w:r>
      <w:r w:rsidRPr="005F52DF">
        <w:rPr>
          <w:rFonts w:ascii="Times New Roman" w:hAnsi="Times New Roman"/>
        </w:rPr>
        <w:t xml:space="preserve">. Hal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dilakukan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menghindari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kerumunan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tempat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berkumpulnya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massa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jumlah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banyak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serta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berikhitiar</w:t>
      </w:r>
      <w:proofErr w:type="spellEnd"/>
      <w:r w:rsidRPr="005F52DF">
        <w:rPr>
          <w:rFonts w:ascii="Times New Roman" w:hAnsi="Times New Roman"/>
        </w:rPr>
        <w:t xml:space="preserve"> agar </w:t>
      </w:r>
      <w:proofErr w:type="spellStart"/>
      <w:r w:rsidRPr="005F52DF">
        <w:rPr>
          <w:rFonts w:ascii="Times New Roman" w:hAnsi="Times New Roman"/>
        </w:rPr>
        <w:t>terhindar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penularan</w:t>
      </w:r>
      <w:proofErr w:type="spellEnd"/>
      <w:r w:rsidRPr="005F52DF">
        <w:rPr>
          <w:rFonts w:ascii="Times New Roman" w:hAnsi="Times New Roman"/>
        </w:rPr>
        <w:t xml:space="preserve"> Covid-19. (</w:t>
      </w:r>
      <w:proofErr w:type="spellStart"/>
      <w:r w:rsidRPr="005F52DF">
        <w:rPr>
          <w:rFonts w:ascii="Times New Roman" w:hAnsi="Times New Roman"/>
        </w:rPr>
        <w:t>Dwi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Atmoko</w:t>
      </w:r>
      <w:proofErr w:type="spellEnd"/>
      <w:r w:rsidRPr="005F52DF">
        <w:rPr>
          <w:rFonts w:ascii="Times New Roman" w:hAnsi="Times New Roman"/>
        </w:rPr>
        <w:t xml:space="preserve"> 2020)</w:t>
      </w:r>
    </w:p>
    <w:p w14:paraId="6AF24D6E" w14:textId="3899DCB8" w:rsidR="005F52DF" w:rsidRPr="005F52DF" w:rsidRDefault="005F52DF" w:rsidP="005F52DF">
      <w:pPr>
        <w:rPr>
          <w:rFonts w:ascii="Times New Roman" w:hAnsi="Times New Roman"/>
        </w:rPr>
      </w:pPr>
      <w:proofErr w:type="spellStart"/>
      <w:r w:rsidRPr="005F52DF">
        <w:rPr>
          <w:rFonts w:ascii="Times New Roman" w:hAnsi="Times New Roman"/>
        </w:rPr>
        <w:t>Secara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umum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peraturan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regulasi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tentang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>work from home</w:t>
      </w:r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digunakan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antisipasi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penanggulangan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wabah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penyakit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saat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darurat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nasional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baik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itu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bencana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bersumber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penyakit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ataupun</w:t>
      </w:r>
      <w:proofErr w:type="spellEnd"/>
      <w:r w:rsidRPr="005F52DF">
        <w:rPr>
          <w:rFonts w:ascii="Times New Roman" w:hAnsi="Times New Roman"/>
        </w:rPr>
        <w:t xml:space="preserve"> yang lain.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work from home </w:t>
      </w:r>
      <w:proofErr w:type="spellStart"/>
      <w:r w:rsidRPr="005F52DF">
        <w:rPr>
          <w:rFonts w:ascii="Times New Roman" w:hAnsi="Times New Roman"/>
        </w:rPr>
        <w:t>tentunya</w:t>
      </w:r>
      <w:proofErr w:type="spellEnd"/>
      <w:r w:rsidRPr="005F52DF">
        <w:rPr>
          <w:rFonts w:ascii="Times New Roman" w:hAnsi="Times New Roman"/>
        </w:rPr>
        <w:t xml:space="preserve"> (</w:t>
      </w:r>
      <w:proofErr w:type="spellStart"/>
      <w:r w:rsidRPr="005F52DF">
        <w:rPr>
          <w:rFonts w:ascii="Times New Roman" w:hAnsi="Times New Roman"/>
        </w:rPr>
        <w:t>khususnya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berdampak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kepada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bisnis</w:t>
      </w:r>
      <w:proofErr w:type="spellEnd"/>
      <w:r w:rsidRPr="005F52DF">
        <w:rPr>
          <w:rFonts w:ascii="Times New Roman" w:hAnsi="Times New Roman"/>
        </w:rPr>
        <w:t xml:space="preserve">) di </w:t>
      </w:r>
      <w:proofErr w:type="spellStart"/>
      <w:r w:rsidRPr="005F52DF">
        <w:rPr>
          <w:rFonts w:ascii="Times New Roman" w:hAnsi="Times New Roman"/>
        </w:rPr>
        <w:t>satu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saat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nanti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membawa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dampak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sangat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signifikan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dampak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sangat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luas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kepada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masyarakat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secara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umum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yakni</w:t>
      </w:r>
      <w:proofErr w:type="spellEnd"/>
      <w:r w:rsidRPr="005F52DF">
        <w:rPr>
          <w:rFonts w:ascii="Times New Roman" w:hAnsi="Times New Roman"/>
        </w:rPr>
        <w:t xml:space="preserve"> salah </w:t>
      </w:r>
      <w:proofErr w:type="spellStart"/>
      <w:r w:rsidRPr="005F52DF">
        <w:rPr>
          <w:rFonts w:ascii="Times New Roman" w:hAnsi="Times New Roman"/>
        </w:rPr>
        <w:t>satunya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adalah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antisipasi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perubahan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sikap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perilaku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secara</w:t>
      </w:r>
      <w:proofErr w:type="spellEnd"/>
      <w:r w:rsidRPr="005F52DF">
        <w:rPr>
          <w:rFonts w:ascii="Times New Roman" w:hAnsi="Times New Roman"/>
        </w:rPr>
        <w:t xml:space="preserve"> global yang </w:t>
      </w:r>
      <w:proofErr w:type="spellStart"/>
      <w:r w:rsidRPr="005F52DF">
        <w:rPr>
          <w:rFonts w:ascii="Times New Roman" w:hAnsi="Times New Roman"/>
        </w:rPr>
        <w:t>dituukan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memutus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jaringan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rantai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penyebaran</w:t>
      </w:r>
      <w:proofErr w:type="spellEnd"/>
      <w:r w:rsidRPr="005F52DF">
        <w:rPr>
          <w:rFonts w:ascii="Times New Roman" w:hAnsi="Times New Roman"/>
        </w:rPr>
        <w:t xml:space="preserve"> Covid-19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mengoptimalkan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bisnis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secara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>online</w:t>
      </w:r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serta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memberlakukan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pembelajaran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secara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>online</w:t>
      </w:r>
      <w:r w:rsidRPr="005F52DF">
        <w:rPr>
          <w:rFonts w:ascii="Times New Roman" w:hAnsi="Times New Roman"/>
        </w:rPr>
        <w:t xml:space="preserve">.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itu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saat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pemerintah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telah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mengeluarkan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sebuah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regulasi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mendukung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hal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tersebut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diantaranya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pemanfaatan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teknologi</w:t>
      </w:r>
      <w:proofErr w:type="spellEnd"/>
      <w:r w:rsidRPr="005F52DF">
        <w:rPr>
          <w:rFonts w:ascii="Times New Roman" w:hAnsi="Times New Roman"/>
        </w:rPr>
        <w:t xml:space="preserve"> digital di </w:t>
      </w:r>
      <w:proofErr w:type="spellStart"/>
      <w:r w:rsidRPr="005F52DF">
        <w:rPr>
          <w:rFonts w:ascii="Times New Roman" w:hAnsi="Times New Roman"/>
        </w:rPr>
        <w:t>lingkup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pemerintahan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dapat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meluas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kepada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masyarakat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secara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umum</w:t>
      </w:r>
      <w:proofErr w:type="spellEnd"/>
      <w:r w:rsidRPr="005F52DF">
        <w:rPr>
          <w:rFonts w:ascii="Times New Roman" w:hAnsi="Times New Roman"/>
        </w:rPr>
        <w:t xml:space="preserve"> (</w:t>
      </w:r>
      <w:proofErr w:type="spellStart"/>
      <w:r w:rsidRPr="005F52DF">
        <w:rPr>
          <w:rFonts w:ascii="Times New Roman" w:hAnsi="Times New Roman"/>
        </w:rPr>
        <w:t>Hadiyanto</w:t>
      </w:r>
      <w:proofErr w:type="spellEnd"/>
      <w:r w:rsidRPr="005F52DF">
        <w:rPr>
          <w:rFonts w:ascii="Times New Roman" w:hAnsi="Times New Roman"/>
        </w:rPr>
        <w:t xml:space="preserve"> 2020).</w:t>
      </w:r>
    </w:p>
    <w:p w14:paraId="6C915FCE" w14:textId="25969490" w:rsidR="005F52DF" w:rsidRPr="005F52DF" w:rsidRDefault="005F52DF" w:rsidP="005F52DF">
      <w:pPr>
        <w:rPr>
          <w:rFonts w:ascii="Times New Roman" w:hAnsi="Times New Roman"/>
        </w:rPr>
      </w:pP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mengantisipasi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hal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tersebut</w:t>
      </w:r>
      <w:proofErr w:type="spellEnd"/>
      <w:r w:rsidRPr="005F52DF">
        <w:rPr>
          <w:rFonts w:ascii="Times New Roman" w:hAnsi="Times New Roman"/>
        </w:rPr>
        <w:t xml:space="preserve"> (Work </w:t>
      </w:r>
      <w:proofErr w:type="gramStart"/>
      <w:r w:rsidRPr="005F52DF">
        <w:rPr>
          <w:rFonts w:ascii="Times New Roman" w:hAnsi="Times New Roman"/>
        </w:rPr>
        <w:t>From</w:t>
      </w:r>
      <w:proofErr w:type="gramEnd"/>
      <w:r w:rsidRPr="005F52DF">
        <w:rPr>
          <w:rFonts w:ascii="Times New Roman" w:hAnsi="Times New Roman"/>
        </w:rPr>
        <w:t xml:space="preserve"> Home/WFH), </w:t>
      </w:r>
      <w:proofErr w:type="spellStart"/>
      <w:r w:rsidRPr="005F52DF">
        <w:rPr>
          <w:rFonts w:ascii="Times New Roman" w:hAnsi="Times New Roman"/>
        </w:rPr>
        <w:t>kini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hampir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seluruh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instansi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ada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menganjurkan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semua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karyawan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seluruh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stafnya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bekerja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beraktivitas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. Hal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mencegah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adanya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penularan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penyebaran</w:t>
      </w:r>
      <w:proofErr w:type="spellEnd"/>
      <w:r w:rsidRPr="005F52DF">
        <w:rPr>
          <w:rFonts w:ascii="Times New Roman" w:hAnsi="Times New Roman"/>
        </w:rPr>
        <w:t xml:space="preserve"> Covid-19, </w:t>
      </w:r>
      <w:proofErr w:type="spellStart"/>
      <w:r w:rsidRPr="005F52DF">
        <w:rPr>
          <w:rFonts w:ascii="Times New Roman" w:hAnsi="Times New Roman"/>
        </w:rPr>
        <w:t>terutama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bagi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instansi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kantor</w:t>
      </w:r>
      <w:proofErr w:type="spellEnd"/>
      <w:r w:rsidRPr="005F52DF">
        <w:rPr>
          <w:rFonts w:ascii="Times New Roman" w:hAnsi="Times New Roman"/>
        </w:rPr>
        <w:t xml:space="preserve"> (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kampus</w:t>
      </w:r>
      <w:proofErr w:type="spellEnd"/>
      <w:r w:rsidRPr="005F52DF">
        <w:rPr>
          <w:rFonts w:ascii="Times New Roman" w:hAnsi="Times New Roman"/>
        </w:rPr>
        <w:t xml:space="preserve">) yang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operasionalnya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banyak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menyentuh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langsung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masyarakat</w:t>
      </w:r>
      <w:proofErr w:type="spellEnd"/>
      <w:r w:rsidRPr="005F52DF">
        <w:rPr>
          <w:rFonts w:ascii="Times New Roman" w:hAnsi="Times New Roman"/>
        </w:rPr>
        <w:t xml:space="preserve">.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mengoptimalkan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hal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tersebut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masyarakat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banyak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dianjurkan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oleh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pemerintah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banyak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berdiam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diri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membantu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mencegah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penularan</w:t>
      </w:r>
      <w:proofErr w:type="spellEnd"/>
      <w:r w:rsidRPr="005F52DF">
        <w:rPr>
          <w:rFonts w:ascii="Times New Roman" w:hAnsi="Times New Roman"/>
        </w:rPr>
        <w:t xml:space="preserve"> Covid-19. Dan </w:t>
      </w:r>
      <w:proofErr w:type="spellStart"/>
      <w:r w:rsidRPr="005F52DF">
        <w:rPr>
          <w:rFonts w:ascii="Times New Roman" w:hAnsi="Times New Roman"/>
        </w:rPr>
        <w:t>usaha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ini</w:t>
      </w:r>
      <w:proofErr w:type="spellEnd"/>
      <w:r w:rsidRPr="005F52DF">
        <w:rPr>
          <w:rFonts w:ascii="Times New Roman" w:hAnsi="Times New Roman"/>
        </w:rPr>
        <w:t xml:space="preserve"> juga, </w:t>
      </w:r>
      <w:proofErr w:type="spellStart"/>
      <w:r w:rsidRPr="005F52DF">
        <w:rPr>
          <w:rFonts w:ascii="Times New Roman" w:hAnsi="Times New Roman"/>
        </w:rPr>
        <w:t>bula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manfaatkan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baoik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tentu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melahirkan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karya</w:t>
      </w:r>
      <w:proofErr w:type="spellEnd"/>
      <w:r w:rsidRPr="005F52DF">
        <w:rPr>
          <w:rFonts w:ascii="Times New Roman" w:hAnsi="Times New Roman"/>
        </w:rPr>
        <w:t xml:space="preserve"> pula. </w:t>
      </w:r>
      <w:proofErr w:type="spellStart"/>
      <w:r w:rsidRPr="005F52DF">
        <w:rPr>
          <w:rFonts w:ascii="Times New Roman" w:hAnsi="Times New Roman"/>
        </w:rPr>
        <w:t>Contoh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karya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tersebut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adalah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menulis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melakukan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online blogger, </w:t>
      </w:r>
      <w:proofErr w:type="spellStart"/>
      <w:r w:rsidRPr="005F52DF">
        <w:rPr>
          <w:rFonts w:ascii="Times New Roman" w:hAnsi="Times New Roman"/>
        </w:rPr>
        <w:t>berjualan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>online</w:t>
      </w:r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pembelajaran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>online</w:t>
      </w:r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lain </w:t>
      </w:r>
      <w:proofErr w:type="spellStart"/>
      <w:r w:rsidRPr="005F52DF">
        <w:rPr>
          <w:rFonts w:ascii="Times New Roman" w:hAnsi="Times New Roman"/>
        </w:rPr>
        <w:t>lain</w:t>
      </w:r>
      <w:proofErr w:type="spellEnd"/>
      <w:r w:rsidRPr="005F52DF">
        <w:rPr>
          <w:rFonts w:ascii="Times New Roman" w:hAnsi="Times New Roman"/>
        </w:rPr>
        <w:t xml:space="preserve">. </w:t>
      </w:r>
      <w:proofErr w:type="spellStart"/>
      <w:r w:rsidRPr="005F52DF">
        <w:rPr>
          <w:rFonts w:ascii="Times New Roman" w:hAnsi="Times New Roman"/>
        </w:rPr>
        <w:t>Itulah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sebabnya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menjaga</w:t>
      </w:r>
      <w:proofErr w:type="spellEnd"/>
      <w:r w:rsidRPr="005F52DF">
        <w:rPr>
          <w:rFonts w:ascii="Times New Roman" w:hAnsi="Times New Roman"/>
        </w:rPr>
        <w:t xml:space="preserve"> agar </w:t>
      </w:r>
      <w:proofErr w:type="spellStart"/>
      <w:r w:rsidRPr="005F52DF">
        <w:rPr>
          <w:rFonts w:ascii="Times New Roman" w:hAnsi="Times New Roman"/>
        </w:rPr>
        <w:t>kita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tetap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produktif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maka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perlu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menjaga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komunikasi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kolega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kerja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atasan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kerja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sehingga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kerja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bisa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kita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maksimalkan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selain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itu</w:t>
      </w:r>
      <w:proofErr w:type="spellEnd"/>
      <w:r w:rsidRPr="005F52DF">
        <w:rPr>
          <w:rFonts w:ascii="Times New Roman" w:hAnsi="Times New Roman"/>
        </w:rPr>
        <w:t xml:space="preserve"> juga,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rajin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berkomunikasi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kolega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atasan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kerja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mampu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membuat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kita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leboh</w:t>
      </w:r>
      <w:proofErr w:type="spellEnd"/>
      <w:r w:rsidRPr="005F52DF">
        <w:rPr>
          <w:rFonts w:ascii="Times New Roman" w:hAnsi="Times New Roman"/>
        </w:rPr>
        <w:t xml:space="preserve"> focus </w:t>
      </w:r>
      <w:proofErr w:type="spellStart"/>
      <w:r w:rsidRPr="005F52DF">
        <w:rPr>
          <w:rFonts w:ascii="Times New Roman" w:hAnsi="Times New Roman"/>
        </w:rPr>
        <w:t>terhadap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pekerjaan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kantor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dikerjakan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>.</w:t>
      </w:r>
    </w:p>
    <w:p w14:paraId="6F8169D3" w14:textId="7838559D" w:rsidR="005F52DF" w:rsidRPr="005F52DF" w:rsidRDefault="005F52DF" w:rsidP="005F52DF">
      <w:pPr>
        <w:rPr>
          <w:rFonts w:ascii="Times New Roman" w:hAnsi="Times New Roman"/>
        </w:rPr>
      </w:pPr>
      <w:proofErr w:type="spellStart"/>
      <w:r w:rsidRPr="005F52DF">
        <w:rPr>
          <w:rFonts w:ascii="Times New Roman" w:hAnsi="Times New Roman"/>
        </w:rPr>
        <w:t>Namun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ketika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telah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mengerjakan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pekerjaan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sangat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dianjurkan</w:t>
      </w:r>
      <w:proofErr w:type="spellEnd"/>
      <w:r w:rsidRPr="005F52DF">
        <w:rPr>
          <w:rFonts w:ascii="Times New Roman" w:hAnsi="Times New Roman"/>
        </w:rPr>
        <w:t xml:space="preserve"> juga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tidak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memaksakan</w:t>
      </w:r>
      <w:proofErr w:type="spellEnd"/>
      <w:r w:rsidRPr="005F52DF">
        <w:rPr>
          <w:rFonts w:ascii="Times New Roman" w:hAnsi="Times New Roman"/>
        </w:rPr>
        <w:t xml:space="preserve"> agar </w:t>
      </w:r>
      <w:proofErr w:type="spellStart"/>
      <w:r w:rsidRPr="005F52DF">
        <w:rPr>
          <w:rFonts w:ascii="Times New Roman" w:hAnsi="Times New Roman"/>
        </w:rPr>
        <w:t>tubuh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fikiran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bekerja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berlebihan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karena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tubuh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="00841162">
        <w:rPr>
          <w:rFonts w:ascii="Times New Roman" w:hAnsi="Times New Roman"/>
        </w:rPr>
        <w:t>p</w:t>
      </w:r>
      <w:r w:rsidRPr="005F52DF">
        <w:rPr>
          <w:rFonts w:ascii="Times New Roman" w:hAnsi="Times New Roman"/>
        </w:rPr>
        <w:t>ikirian</w:t>
      </w:r>
      <w:proofErr w:type="spellEnd"/>
      <w:r w:rsidRPr="005F52DF">
        <w:rPr>
          <w:rFonts w:ascii="Times New Roman" w:hAnsi="Times New Roman"/>
        </w:rPr>
        <w:t xml:space="preserve"> juga </w:t>
      </w:r>
      <w:proofErr w:type="spellStart"/>
      <w:r w:rsidRPr="005F52DF">
        <w:rPr>
          <w:rFonts w:ascii="Times New Roman" w:hAnsi="Times New Roman"/>
        </w:rPr>
        <w:t>harus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diistirahatkan</w:t>
      </w:r>
      <w:proofErr w:type="spellEnd"/>
      <w:r w:rsidRPr="005F52DF">
        <w:rPr>
          <w:rFonts w:ascii="Times New Roman" w:hAnsi="Times New Roman"/>
        </w:rPr>
        <w:t xml:space="preserve"> agar </w:t>
      </w:r>
      <w:proofErr w:type="spellStart"/>
      <w:r w:rsidRPr="005F52DF">
        <w:rPr>
          <w:rFonts w:ascii="Times New Roman" w:hAnsi="Times New Roman"/>
        </w:rPr>
        <w:t>mampu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belkerja</w:t>
      </w:r>
      <w:proofErr w:type="spellEnd"/>
      <w:r w:rsidRPr="005F52DF">
        <w:rPr>
          <w:rFonts w:ascii="Times New Roman" w:hAnsi="Times New Roman"/>
        </w:rPr>
        <w:t xml:space="preserve"> optimal. </w:t>
      </w:r>
      <w:proofErr w:type="spellStart"/>
      <w:r w:rsidRPr="005F52DF">
        <w:rPr>
          <w:rFonts w:ascii="Times New Roman" w:hAnsi="Times New Roman"/>
        </w:rPr>
        <w:lastRenderedPageBreak/>
        <w:t>Sehingga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namanya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sosialisasi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lingkungan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sekitar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perlu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kita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terapkan</w:t>
      </w:r>
      <w:proofErr w:type="spellEnd"/>
      <w:r w:rsidRPr="005F52DF">
        <w:rPr>
          <w:rFonts w:ascii="Times New Roman" w:hAnsi="Times New Roman"/>
        </w:rPr>
        <w:t xml:space="preserve">, agar </w:t>
      </w:r>
      <w:proofErr w:type="spellStart"/>
      <w:r w:rsidRPr="005F52DF">
        <w:rPr>
          <w:rFonts w:ascii="Times New Roman" w:hAnsi="Times New Roman"/>
        </w:rPr>
        <w:t>nantinya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komunikasi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atasan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kolega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kerja</w:t>
      </w:r>
      <w:proofErr w:type="spellEnd"/>
      <w:r w:rsidRPr="005F52DF">
        <w:rPr>
          <w:rFonts w:ascii="Times New Roman" w:hAnsi="Times New Roman"/>
        </w:rPr>
        <w:t xml:space="preserve"> juga </w:t>
      </w:r>
      <w:proofErr w:type="spellStart"/>
      <w:r w:rsidRPr="005F52DF">
        <w:rPr>
          <w:rFonts w:ascii="Times New Roman" w:hAnsi="Times New Roman"/>
        </w:rPr>
        <w:t>tetap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terjaga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baik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dalam</w:t>
      </w:r>
      <w:proofErr w:type="spellEnd"/>
      <w:r w:rsidRPr="005F52DF">
        <w:rPr>
          <w:rFonts w:ascii="Times New Roman" w:hAnsi="Times New Roman"/>
        </w:rPr>
        <w:t xml:space="preserve"> masa </w:t>
      </w:r>
      <w:r w:rsidRPr="00841162">
        <w:rPr>
          <w:rFonts w:ascii="Times New Roman" w:hAnsi="Times New Roman"/>
          <w:i/>
        </w:rPr>
        <w:t xml:space="preserve">Work </w:t>
      </w:r>
      <w:proofErr w:type="gramStart"/>
      <w:r w:rsidRPr="00841162">
        <w:rPr>
          <w:rFonts w:ascii="Times New Roman" w:hAnsi="Times New Roman"/>
          <w:i/>
        </w:rPr>
        <w:t>From</w:t>
      </w:r>
      <w:proofErr w:type="gramEnd"/>
      <w:r w:rsidRPr="00841162">
        <w:rPr>
          <w:rFonts w:ascii="Times New Roman" w:hAnsi="Times New Roman"/>
          <w:i/>
        </w:rPr>
        <w:t xml:space="preserve"> Home</w:t>
      </w:r>
      <w:r w:rsidRPr="005F52DF">
        <w:rPr>
          <w:rFonts w:ascii="Times New Roman" w:hAnsi="Times New Roman"/>
        </w:rPr>
        <w:t xml:space="preserve"> (Reni 2020).</w:t>
      </w:r>
    </w:p>
    <w:p w14:paraId="1037538F" w14:textId="358D4F3F" w:rsidR="002A0FBF" w:rsidRDefault="002A0FBF" w:rsidP="005F52DF">
      <w:pPr>
        <w:rPr>
          <w:rFonts w:ascii="Times New Roman" w:hAnsi="Times New Roman"/>
        </w:rPr>
      </w:pPr>
    </w:p>
    <w:p w14:paraId="0925E381" w14:textId="34988A2E" w:rsidR="002A0FBF" w:rsidRDefault="002A0FBF" w:rsidP="002A0FBF">
      <w:pPr>
        <w:pStyle w:val="Heading2"/>
      </w:pPr>
      <w:r>
        <w:t xml:space="preserve">C. </w:t>
      </w:r>
      <w:proofErr w:type="spellStart"/>
      <w:r>
        <w:t>Penutup</w:t>
      </w:r>
      <w:proofErr w:type="spellEnd"/>
    </w:p>
    <w:p w14:paraId="52C5BF49" w14:textId="1454B1D7" w:rsidR="005F52DF" w:rsidRPr="005F52DF" w:rsidRDefault="005F52DF" w:rsidP="005F52DF">
      <w:pPr>
        <w:rPr>
          <w:rFonts w:ascii="Times New Roman" w:hAnsi="Times New Roman"/>
        </w:rPr>
      </w:pPr>
      <w:proofErr w:type="spellStart"/>
      <w:r w:rsidRPr="005F52DF">
        <w:rPr>
          <w:rFonts w:ascii="Times New Roman" w:hAnsi="Times New Roman"/>
        </w:rPr>
        <w:t>Akhirnya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kegiatan</w:t>
      </w:r>
      <w:proofErr w:type="spellEnd"/>
      <w:r w:rsidRPr="00841162">
        <w:rPr>
          <w:rFonts w:ascii="Times New Roman" w:hAnsi="Times New Roman"/>
          <w:i/>
        </w:rPr>
        <w:t xml:space="preserve"> Work From Home</w:t>
      </w:r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mempunyai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kelebihan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kekurangan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tersendiri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yakni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jika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seseorang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sudah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terbiasa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bekerja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instansi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pemerintah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swasta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tiba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tiba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harus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bekerja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r w:rsidRPr="00841162">
        <w:rPr>
          <w:rFonts w:ascii="Times New Roman" w:hAnsi="Times New Roman"/>
          <w:i/>
        </w:rPr>
        <w:t>Work From Home</w:t>
      </w:r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kita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harus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terbiasa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mengerjakan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sesuatu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secara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lebih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awal</w:t>
      </w:r>
      <w:proofErr w:type="spellEnd"/>
      <w:r w:rsidRPr="005F52DF">
        <w:rPr>
          <w:rFonts w:ascii="Times New Roman" w:hAnsi="Times New Roman"/>
        </w:rPr>
        <w:t xml:space="preserve">, agar </w:t>
      </w:r>
      <w:proofErr w:type="spellStart"/>
      <w:r w:rsidRPr="005F52DF">
        <w:rPr>
          <w:rFonts w:ascii="Times New Roman" w:hAnsi="Times New Roman"/>
        </w:rPr>
        <w:t>tidak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terjadi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penumpukan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pekerjaan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jika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harus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terpaksa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kita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bawa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menyelesaika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pekerjaan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tersebut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begitupula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dengan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pekerjaan</w:t>
      </w:r>
      <w:proofErr w:type="spellEnd"/>
      <w:r w:rsidRPr="005F52DF">
        <w:rPr>
          <w:rFonts w:ascii="Times New Roman" w:hAnsi="Times New Roman"/>
        </w:rPr>
        <w:t xml:space="preserve"> yang lain, </w:t>
      </w:r>
      <w:proofErr w:type="spellStart"/>
      <w:r w:rsidRPr="005F52DF">
        <w:rPr>
          <w:rFonts w:ascii="Times New Roman" w:hAnsi="Times New Roman"/>
        </w:rPr>
        <w:t>seperti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pendidik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pengajar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pebisnis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ataupun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lainnya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semuanya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harus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berdiam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dirumah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sambil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mengatur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mendesain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kembali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pekerjaan</w:t>
      </w:r>
      <w:proofErr w:type="spellEnd"/>
      <w:r w:rsidRPr="005F52DF">
        <w:rPr>
          <w:rFonts w:ascii="Times New Roman" w:hAnsi="Times New Roman"/>
        </w:rPr>
        <w:t xml:space="preserve"> yang </w:t>
      </w:r>
      <w:proofErr w:type="spellStart"/>
      <w:r w:rsidRPr="005F52DF">
        <w:rPr>
          <w:rFonts w:ascii="Times New Roman" w:hAnsi="Times New Roman"/>
        </w:rPr>
        <w:t>harus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diselesaikan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. </w:t>
      </w:r>
      <w:proofErr w:type="spellStart"/>
      <w:r w:rsidRPr="005F52DF">
        <w:rPr>
          <w:rFonts w:ascii="Times New Roman" w:hAnsi="Times New Roman"/>
        </w:rPr>
        <w:t>Tentunya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kelemahan</w:t>
      </w:r>
      <w:proofErr w:type="spellEnd"/>
      <w:r w:rsidRPr="005F52DF">
        <w:rPr>
          <w:rFonts w:ascii="Times New Roman" w:hAnsi="Times New Roman"/>
        </w:rPr>
        <w:t xml:space="preserve"> yang lain </w:t>
      </w:r>
      <w:proofErr w:type="spellStart"/>
      <w:r w:rsidRPr="005F52DF">
        <w:rPr>
          <w:rFonts w:ascii="Times New Roman" w:hAnsi="Times New Roman"/>
        </w:rPr>
        <w:t>adalah</w:t>
      </w:r>
      <w:proofErr w:type="spellEnd"/>
      <w:r w:rsidRPr="005F52DF">
        <w:rPr>
          <w:rFonts w:ascii="Times New Roman" w:hAnsi="Times New Roman"/>
        </w:rPr>
        <w:t xml:space="preserve">, </w:t>
      </w:r>
      <w:proofErr w:type="spellStart"/>
      <w:r w:rsidRPr="005F52DF">
        <w:rPr>
          <w:rFonts w:ascii="Times New Roman" w:hAnsi="Times New Roman"/>
        </w:rPr>
        <w:t>kestabilan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koneksi</w:t>
      </w:r>
      <w:proofErr w:type="spellEnd"/>
      <w:r w:rsidRPr="005F52DF">
        <w:rPr>
          <w:rFonts w:ascii="Times New Roman" w:hAnsi="Times New Roman"/>
        </w:rPr>
        <w:t xml:space="preserve"> Internet yang </w:t>
      </w:r>
      <w:proofErr w:type="spellStart"/>
      <w:r w:rsidRPr="005F52DF">
        <w:rPr>
          <w:rFonts w:ascii="Times New Roman" w:hAnsi="Times New Roman"/>
        </w:rPr>
        <w:t>harus</w:t>
      </w:r>
      <w:proofErr w:type="spellEnd"/>
      <w:r w:rsidRPr="005F52DF">
        <w:rPr>
          <w:rFonts w:ascii="Times New Roman" w:hAnsi="Times New Roman"/>
        </w:rPr>
        <w:t xml:space="preserve"> di </w:t>
      </w:r>
      <w:proofErr w:type="spellStart"/>
      <w:r w:rsidRPr="005F52DF">
        <w:rPr>
          <w:rFonts w:ascii="Times New Roman" w:hAnsi="Times New Roman"/>
        </w:rPr>
        <w:t>jaga</w:t>
      </w:r>
      <w:proofErr w:type="spellEnd"/>
      <w:r w:rsidRPr="005F52DF">
        <w:rPr>
          <w:rFonts w:ascii="Times New Roman" w:hAnsi="Times New Roman"/>
        </w:rPr>
        <w:t xml:space="preserve"> agar </w:t>
      </w:r>
      <w:proofErr w:type="spellStart"/>
      <w:r w:rsidRPr="005F52DF">
        <w:rPr>
          <w:rFonts w:ascii="Times New Roman" w:hAnsi="Times New Roman"/>
        </w:rPr>
        <w:t>tetap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terkoneksi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degan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baik</w:t>
      </w:r>
      <w:proofErr w:type="spellEnd"/>
      <w:r w:rsidRPr="005F52DF">
        <w:rPr>
          <w:rFonts w:ascii="Times New Roman" w:hAnsi="Times New Roman"/>
        </w:rPr>
        <w:t xml:space="preserve">. Kita pun </w:t>
      </w:r>
      <w:proofErr w:type="spellStart"/>
      <w:r w:rsidRPr="005F52DF">
        <w:rPr>
          <w:rFonts w:ascii="Times New Roman" w:hAnsi="Times New Roman"/>
        </w:rPr>
        <w:t>pasti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membutuhkan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lebih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banyak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perlengkapan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atau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peralatan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serta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hal-hal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penting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lainnya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untuk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bekerja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secara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produktif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nyaman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dari</w:t>
      </w:r>
      <w:proofErr w:type="spellEnd"/>
      <w:r w:rsidRPr="005F52DF">
        <w:rPr>
          <w:rFonts w:ascii="Times New Roman" w:hAnsi="Times New Roman"/>
        </w:rPr>
        <w:t xml:space="preserve"> </w:t>
      </w:r>
      <w:proofErr w:type="spellStart"/>
      <w:r w:rsidRPr="005F52DF">
        <w:rPr>
          <w:rFonts w:ascii="Times New Roman" w:hAnsi="Times New Roman"/>
        </w:rPr>
        <w:t>rumah</w:t>
      </w:r>
      <w:proofErr w:type="spellEnd"/>
      <w:r w:rsidRPr="005F52DF">
        <w:rPr>
          <w:rFonts w:ascii="Times New Roman" w:hAnsi="Times New Roman"/>
        </w:rPr>
        <w:t xml:space="preserve"> (</w:t>
      </w:r>
      <w:proofErr w:type="spellStart"/>
      <w:r w:rsidRPr="005F52DF">
        <w:rPr>
          <w:rFonts w:ascii="Times New Roman" w:hAnsi="Times New Roman"/>
        </w:rPr>
        <w:t>Melani</w:t>
      </w:r>
      <w:proofErr w:type="spellEnd"/>
      <w:r w:rsidRPr="005F52DF">
        <w:rPr>
          <w:rFonts w:ascii="Times New Roman" w:hAnsi="Times New Roman"/>
        </w:rPr>
        <w:t xml:space="preserve"> 2020).</w:t>
      </w:r>
    </w:p>
    <w:p w14:paraId="7557873B" w14:textId="77777777" w:rsidR="005F52DF" w:rsidRPr="005F52DF" w:rsidRDefault="005F52DF" w:rsidP="005F52DF">
      <w:pPr>
        <w:rPr>
          <w:rFonts w:ascii="Times New Roman" w:hAnsi="Times New Roman"/>
        </w:rPr>
      </w:pPr>
    </w:p>
    <w:p w14:paraId="28BBA077" w14:textId="31FB8796" w:rsidR="005F52DF" w:rsidRPr="005F52DF" w:rsidRDefault="005F52DF" w:rsidP="005F52DF">
      <w:pPr>
        <w:pStyle w:val="Heading4"/>
      </w:pPr>
      <w:proofErr w:type="spellStart"/>
      <w:r>
        <w:t>Referensi</w:t>
      </w:r>
      <w:proofErr w:type="spellEnd"/>
    </w:p>
    <w:p w14:paraId="3447427A" w14:textId="5A64EA17" w:rsidR="005F52DF" w:rsidRDefault="004E06AB" w:rsidP="00894918">
      <w:pPr>
        <w:rPr>
          <w:rFonts w:ascii="Times New Roman" w:hAnsi="Times New Roman"/>
        </w:rPr>
      </w:pPr>
      <w:r>
        <w:rPr>
          <w:rFonts w:ascii="Times New Roman" w:hAnsi="Times New Roman"/>
        </w:rPr>
        <w:t>Style HARVARD</w:t>
      </w:r>
    </w:p>
    <w:p w14:paraId="57C77413" w14:textId="77777777" w:rsidR="002A0FBF" w:rsidRDefault="002A0FBF" w:rsidP="00894918">
      <w:pPr>
        <w:rPr>
          <w:rFonts w:ascii="Times New Roman" w:hAnsi="Times New Roman"/>
        </w:rPr>
      </w:pPr>
    </w:p>
    <w:p w14:paraId="164846D8" w14:textId="77777777" w:rsidR="0031256F" w:rsidRDefault="0031256F" w:rsidP="006B7B69">
      <w:pPr>
        <w:rPr>
          <w:rFonts w:ascii="Times New Roman" w:hAnsi="Times New Roman"/>
        </w:rPr>
      </w:pPr>
    </w:p>
    <w:sectPr w:rsidR="0031256F" w:rsidSect="00D34708">
      <w:headerReference w:type="even" r:id="rId9"/>
      <w:headerReference w:type="default" r:id="rId10"/>
      <w:headerReference w:type="first" r:id="rId11"/>
      <w:type w:val="oddPage"/>
      <w:pgSz w:w="9185" w:h="12984" w:code="28"/>
      <w:pgMar w:top="2268" w:right="1344" w:bottom="794" w:left="1321" w:header="1588" w:footer="57" w:gutter="0"/>
      <w:pgNumType w:start="4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E22FE" w14:textId="77777777" w:rsidR="00B44475" w:rsidRDefault="00B44475">
      <w:r>
        <w:separator/>
      </w:r>
    </w:p>
  </w:endnote>
  <w:endnote w:type="continuationSeparator" w:id="0">
    <w:p w14:paraId="04181B4F" w14:textId="77777777" w:rsidR="00B44475" w:rsidRDefault="00B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metr231 BT">
    <w:altName w:val="Century Gothic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utura XBlkIt BT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2A13" w14:textId="77777777" w:rsidR="00B44475" w:rsidRDefault="00B44475">
      <w:r>
        <w:separator/>
      </w:r>
    </w:p>
  </w:footnote>
  <w:footnote w:type="continuationSeparator" w:id="0">
    <w:p w14:paraId="4A8EEDD9" w14:textId="77777777" w:rsidR="00B44475" w:rsidRDefault="00B44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8C12C" w14:textId="5D6444D9" w:rsidR="002A6183" w:rsidRPr="005E378F" w:rsidRDefault="002A6183">
    <w:pPr>
      <w:pStyle w:val="Header"/>
      <w:rPr>
        <w:rFonts w:ascii="Avenir Book" w:hAnsi="Avenir Book"/>
        <w:b w:val="0"/>
      </w:rPr>
    </w:pPr>
    <w:r w:rsidRPr="005E378F">
      <w:rPr>
        <w:rFonts w:ascii="Avenir Book" w:hAnsi="Avenir Book"/>
        <w:b w:val="0"/>
      </w:rPr>
      <w:fldChar w:fldCharType="begin"/>
    </w:r>
    <w:r w:rsidRPr="005E378F">
      <w:rPr>
        <w:rFonts w:ascii="Avenir Book" w:hAnsi="Avenir Book"/>
        <w:b w:val="0"/>
      </w:rPr>
      <w:instrText xml:space="preserve"> PAGE </w:instrText>
    </w:r>
    <w:r w:rsidRPr="005E378F">
      <w:rPr>
        <w:rFonts w:ascii="Avenir Book" w:hAnsi="Avenir Book"/>
        <w:b w:val="0"/>
      </w:rPr>
      <w:fldChar w:fldCharType="separate"/>
    </w:r>
    <w:r w:rsidR="00945086">
      <w:rPr>
        <w:rFonts w:ascii="Avenir Book" w:hAnsi="Avenir Book"/>
        <w:b w:val="0"/>
      </w:rPr>
      <w:t>22</w:t>
    </w:r>
    <w:r w:rsidRPr="005E378F">
      <w:rPr>
        <w:rFonts w:ascii="Avenir Book" w:hAnsi="Avenir Book"/>
        <w:b w:val="0"/>
      </w:rPr>
      <w:fldChar w:fldCharType="end"/>
    </w:r>
    <w:r w:rsidRPr="005E378F">
      <w:rPr>
        <w:rFonts w:ascii="Avenir Book" w:hAnsi="Avenir Book"/>
        <w:b w:val="0"/>
      </w:rPr>
      <w:tab/>
    </w:r>
    <w:r w:rsidR="00100CDD" w:rsidRPr="00100CDD">
      <w:rPr>
        <w:rFonts w:ascii="Avenir Book" w:hAnsi="Avenir Book"/>
        <w:b w:val="0"/>
      </w:rPr>
      <w:t>TEACHING FROM HOME: dari Belajar Merdeka menuju Merdeka Belajar</w:t>
    </w:r>
  </w:p>
  <w:p w14:paraId="2AB7677D" w14:textId="77777777" w:rsidR="002A6183" w:rsidRDefault="002A61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B4EF1" w14:textId="63250BB5" w:rsidR="002A6183" w:rsidRPr="005E378F" w:rsidRDefault="00603E50" w:rsidP="003A4C0B">
    <w:pPr>
      <w:pStyle w:val="Header"/>
      <w:rPr>
        <w:rFonts w:ascii="Avenir Book" w:hAnsi="Avenir Book"/>
        <w:b w:val="0"/>
      </w:rPr>
    </w:pPr>
    <w:r w:rsidRPr="00603E50">
      <w:rPr>
        <w:rFonts w:ascii="Avenir Book" w:hAnsi="Avenir Book"/>
        <w:b w:val="0"/>
      </w:rPr>
      <w:t>Pembelajaran Efektif dari Rumah Berbasis Online</w:t>
    </w:r>
    <w:r w:rsidR="002A6183" w:rsidRPr="005E378F">
      <w:rPr>
        <w:rFonts w:ascii="Avenir Book" w:hAnsi="Avenir Book"/>
        <w:b w:val="0"/>
      </w:rPr>
      <w:tab/>
    </w:r>
    <w:r w:rsidR="002A6183" w:rsidRPr="005E378F">
      <w:rPr>
        <w:rFonts w:ascii="Avenir Book" w:hAnsi="Avenir Book"/>
        <w:b w:val="0"/>
      </w:rPr>
      <w:fldChar w:fldCharType="begin"/>
    </w:r>
    <w:r w:rsidR="002A6183" w:rsidRPr="005E378F">
      <w:rPr>
        <w:rFonts w:ascii="Avenir Book" w:hAnsi="Avenir Book"/>
        <w:b w:val="0"/>
      </w:rPr>
      <w:instrText xml:space="preserve"> PAGE </w:instrText>
    </w:r>
    <w:r w:rsidR="002A6183" w:rsidRPr="005E378F">
      <w:rPr>
        <w:rFonts w:ascii="Avenir Book" w:hAnsi="Avenir Book"/>
        <w:b w:val="0"/>
      </w:rPr>
      <w:fldChar w:fldCharType="separate"/>
    </w:r>
    <w:r w:rsidR="00945086">
      <w:rPr>
        <w:rFonts w:ascii="Avenir Book" w:hAnsi="Avenir Book"/>
        <w:b w:val="0"/>
      </w:rPr>
      <w:t>21</w:t>
    </w:r>
    <w:r w:rsidR="002A6183" w:rsidRPr="005E378F">
      <w:rPr>
        <w:rFonts w:ascii="Avenir Book" w:hAnsi="Avenir Book"/>
        <w:b w:val="0"/>
      </w:rPr>
      <w:fldChar w:fldCharType="end"/>
    </w:r>
  </w:p>
  <w:p w14:paraId="6BC06344" w14:textId="77777777" w:rsidR="002A6183" w:rsidRPr="005E378F" w:rsidRDefault="002A6183">
    <w:pPr>
      <w:rPr>
        <w:rFonts w:ascii="Avenir Book" w:hAnsi="Avenir Boo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3CC68" w14:textId="77777777" w:rsidR="002A6183" w:rsidRDefault="002A618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CFA8C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C8449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52A2F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D474CD"/>
    <w:multiLevelType w:val="hybridMultilevel"/>
    <w:tmpl w:val="691A7E3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368376E"/>
    <w:multiLevelType w:val="hybridMultilevel"/>
    <w:tmpl w:val="7AC2C7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F4601"/>
    <w:multiLevelType w:val="hybridMultilevel"/>
    <w:tmpl w:val="62467CC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FC5CA4"/>
    <w:multiLevelType w:val="hybridMultilevel"/>
    <w:tmpl w:val="5EC04E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53EB2"/>
    <w:multiLevelType w:val="multilevel"/>
    <w:tmpl w:val="317AA1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F3616B4"/>
    <w:multiLevelType w:val="hybridMultilevel"/>
    <w:tmpl w:val="70B4181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495162"/>
    <w:multiLevelType w:val="hybridMultilevel"/>
    <w:tmpl w:val="EB723C9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1042EDC"/>
    <w:multiLevelType w:val="hybridMultilevel"/>
    <w:tmpl w:val="B2C0F8E6"/>
    <w:lvl w:ilvl="0" w:tplc="28A485EA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4259F8"/>
    <w:multiLevelType w:val="multilevel"/>
    <w:tmpl w:val="E8E05592"/>
    <w:lvl w:ilvl="0">
      <w:start w:val="1"/>
      <w:numFmt w:val="decimal"/>
      <w:pStyle w:val="StylePenomoranLeft05cmHanging063cm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B712C8"/>
    <w:multiLevelType w:val="hybridMultilevel"/>
    <w:tmpl w:val="5C8E13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2746"/>
    <w:multiLevelType w:val="hybridMultilevel"/>
    <w:tmpl w:val="4AC01E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2098F"/>
    <w:multiLevelType w:val="hybridMultilevel"/>
    <w:tmpl w:val="C994ADC8"/>
    <w:lvl w:ilvl="0" w:tplc="58566930">
      <w:start w:val="1"/>
      <w:numFmt w:val="decimal"/>
      <w:lvlText w:val="%1."/>
      <w:lvlJc w:val="left"/>
      <w:pPr>
        <w:ind w:left="162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11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4"/>
  </w:num>
  <w:num w:numId="13">
    <w:abstractNumId w:val="8"/>
  </w:num>
  <w:num w:numId="14">
    <w:abstractNumId w:val="14"/>
  </w:num>
  <w:num w:numId="1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7"/>
    <w:rsid w:val="00000473"/>
    <w:rsid w:val="000022BB"/>
    <w:rsid w:val="0000432C"/>
    <w:rsid w:val="00006772"/>
    <w:rsid w:val="00006DC1"/>
    <w:rsid w:val="00013DC2"/>
    <w:rsid w:val="0001515C"/>
    <w:rsid w:val="00025CBB"/>
    <w:rsid w:val="00031968"/>
    <w:rsid w:val="00031B7C"/>
    <w:rsid w:val="00032D74"/>
    <w:rsid w:val="00034434"/>
    <w:rsid w:val="000361EA"/>
    <w:rsid w:val="00042336"/>
    <w:rsid w:val="00045F73"/>
    <w:rsid w:val="000507BB"/>
    <w:rsid w:val="00057C42"/>
    <w:rsid w:val="00061182"/>
    <w:rsid w:val="00064DFD"/>
    <w:rsid w:val="000668C5"/>
    <w:rsid w:val="00070969"/>
    <w:rsid w:val="0007354E"/>
    <w:rsid w:val="000771AC"/>
    <w:rsid w:val="0008011E"/>
    <w:rsid w:val="00083366"/>
    <w:rsid w:val="0008370E"/>
    <w:rsid w:val="0008376B"/>
    <w:rsid w:val="000846BD"/>
    <w:rsid w:val="0008706A"/>
    <w:rsid w:val="00087755"/>
    <w:rsid w:val="00096CDB"/>
    <w:rsid w:val="000A32AD"/>
    <w:rsid w:val="000A4515"/>
    <w:rsid w:val="000A55D6"/>
    <w:rsid w:val="000A7A43"/>
    <w:rsid w:val="000B3367"/>
    <w:rsid w:val="000B399C"/>
    <w:rsid w:val="000B5E76"/>
    <w:rsid w:val="000C6224"/>
    <w:rsid w:val="000C6672"/>
    <w:rsid w:val="000D4BC7"/>
    <w:rsid w:val="000D6FA0"/>
    <w:rsid w:val="000D7B4D"/>
    <w:rsid w:val="000E18B7"/>
    <w:rsid w:val="000E1B95"/>
    <w:rsid w:val="000E5879"/>
    <w:rsid w:val="000F03CE"/>
    <w:rsid w:val="000F2E6B"/>
    <w:rsid w:val="000F3077"/>
    <w:rsid w:val="000F48E2"/>
    <w:rsid w:val="000F6775"/>
    <w:rsid w:val="000F7168"/>
    <w:rsid w:val="0010028A"/>
    <w:rsid w:val="00100CDD"/>
    <w:rsid w:val="00104C06"/>
    <w:rsid w:val="00106E10"/>
    <w:rsid w:val="00107D02"/>
    <w:rsid w:val="00111E8D"/>
    <w:rsid w:val="00114401"/>
    <w:rsid w:val="001213D3"/>
    <w:rsid w:val="001216F2"/>
    <w:rsid w:val="0012234A"/>
    <w:rsid w:val="00123491"/>
    <w:rsid w:val="0012555B"/>
    <w:rsid w:val="0012703C"/>
    <w:rsid w:val="00132B8F"/>
    <w:rsid w:val="001330FD"/>
    <w:rsid w:val="00134FB1"/>
    <w:rsid w:val="00140C26"/>
    <w:rsid w:val="00143D9D"/>
    <w:rsid w:val="00143FB9"/>
    <w:rsid w:val="001441B0"/>
    <w:rsid w:val="00145679"/>
    <w:rsid w:val="00146CB0"/>
    <w:rsid w:val="00156F02"/>
    <w:rsid w:val="00157A8F"/>
    <w:rsid w:val="001601E4"/>
    <w:rsid w:val="00160D47"/>
    <w:rsid w:val="00162096"/>
    <w:rsid w:val="00163CF4"/>
    <w:rsid w:val="00167E15"/>
    <w:rsid w:val="00170C89"/>
    <w:rsid w:val="0017448A"/>
    <w:rsid w:val="0018104D"/>
    <w:rsid w:val="00181483"/>
    <w:rsid w:val="0018339C"/>
    <w:rsid w:val="001864F1"/>
    <w:rsid w:val="00187854"/>
    <w:rsid w:val="00190CA7"/>
    <w:rsid w:val="001A76A2"/>
    <w:rsid w:val="001B0319"/>
    <w:rsid w:val="001B26B1"/>
    <w:rsid w:val="001B2FF2"/>
    <w:rsid w:val="001B57D4"/>
    <w:rsid w:val="001B74B9"/>
    <w:rsid w:val="001C2A2D"/>
    <w:rsid w:val="001C2A51"/>
    <w:rsid w:val="001C2DA0"/>
    <w:rsid w:val="001C3793"/>
    <w:rsid w:val="001C4CB4"/>
    <w:rsid w:val="001D0410"/>
    <w:rsid w:val="001D08DE"/>
    <w:rsid w:val="001D13B1"/>
    <w:rsid w:val="001D29D1"/>
    <w:rsid w:val="001D4395"/>
    <w:rsid w:val="001D7042"/>
    <w:rsid w:val="001D7B18"/>
    <w:rsid w:val="001E0626"/>
    <w:rsid w:val="001F0DF6"/>
    <w:rsid w:val="001F3159"/>
    <w:rsid w:val="001F3F81"/>
    <w:rsid w:val="001F6499"/>
    <w:rsid w:val="002014CB"/>
    <w:rsid w:val="002014F0"/>
    <w:rsid w:val="00202DD8"/>
    <w:rsid w:val="002040CC"/>
    <w:rsid w:val="002113AD"/>
    <w:rsid w:val="00212524"/>
    <w:rsid w:val="00212FAD"/>
    <w:rsid w:val="002132C5"/>
    <w:rsid w:val="00216DF3"/>
    <w:rsid w:val="00216E90"/>
    <w:rsid w:val="0021752B"/>
    <w:rsid w:val="00224CB0"/>
    <w:rsid w:val="00225EE3"/>
    <w:rsid w:val="002325C6"/>
    <w:rsid w:val="00232D8D"/>
    <w:rsid w:val="002409E5"/>
    <w:rsid w:val="00242E3C"/>
    <w:rsid w:val="002468BB"/>
    <w:rsid w:val="0025588A"/>
    <w:rsid w:val="00266B1A"/>
    <w:rsid w:val="00267A7C"/>
    <w:rsid w:val="002714C4"/>
    <w:rsid w:val="00273701"/>
    <w:rsid w:val="00274A58"/>
    <w:rsid w:val="002757E2"/>
    <w:rsid w:val="002814E4"/>
    <w:rsid w:val="002833DB"/>
    <w:rsid w:val="0028364F"/>
    <w:rsid w:val="002859BA"/>
    <w:rsid w:val="00293EAA"/>
    <w:rsid w:val="0029568B"/>
    <w:rsid w:val="00295F22"/>
    <w:rsid w:val="002A0F1B"/>
    <w:rsid w:val="002A0FBF"/>
    <w:rsid w:val="002A11E6"/>
    <w:rsid w:val="002A54B5"/>
    <w:rsid w:val="002A6183"/>
    <w:rsid w:val="002A776D"/>
    <w:rsid w:val="002B5DDE"/>
    <w:rsid w:val="002B6CBB"/>
    <w:rsid w:val="002C562C"/>
    <w:rsid w:val="002D0F02"/>
    <w:rsid w:val="002D1FF5"/>
    <w:rsid w:val="002D440C"/>
    <w:rsid w:val="002D4F21"/>
    <w:rsid w:val="002D5141"/>
    <w:rsid w:val="002D623D"/>
    <w:rsid w:val="002D673C"/>
    <w:rsid w:val="002E36FE"/>
    <w:rsid w:val="002E3BC0"/>
    <w:rsid w:val="002E5549"/>
    <w:rsid w:val="002F08F5"/>
    <w:rsid w:val="002F1556"/>
    <w:rsid w:val="002F15C0"/>
    <w:rsid w:val="002F6F31"/>
    <w:rsid w:val="003006FE"/>
    <w:rsid w:val="00300B20"/>
    <w:rsid w:val="003040AA"/>
    <w:rsid w:val="0030477A"/>
    <w:rsid w:val="00305553"/>
    <w:rsid w:val="00310B6D"/>
    <w:rsid w:val="00311A36"/>
    <w:rsid w:val="0031256F"/>
    <w:rsid w:val="00313D1C"/>
    <w:rsid w:val="00316630"/>
    <w:rsid w:val="00317CF4"/>
    <w:rsid w:val="00322EBF"/>
    <w:rsid w:val="00324394"/>
    <w:rsid w:val="00324888"/>
    <w:rsid w:val="0032553D"/>
    <w:rsid w:val="00326802"/>
    <w:rsid w:val="00331887"/>
    <w:rsid w:val="0033721F"/>
    <w:rsid w:val="00342DE8"/>
    <w:rsid w:val="00345271"/>
    <w:rsid w:val="003552CB"/>
    <w:rsid w:val="003614CA"/>
    <w:rsid w:val="003617B6"/>
    <w:rsid w:val="00362A8E"/>
    <w:rsid w:val="00364991"/>
    <w:rsid w:val="00367FB7"/>
    <w:rsid w:val="00371186"/>
    <w:rsid w:val="00371DA8"/>
    <w:rsid w:val="00372433"/>
    <w:rsid w:val="00372DF2"/>
    <w:rsid w:val="00373A2A"/>
    <w:rsid w:val="00374732"/>
    <w:rsid w:val="00376A3D"/>
    <w:rsid w:val="00377FD7"/>
    <w:rsid w:val="003804CE"/>
    <w:rsid w:val="0038098A"/>
    <w:rsid w:val="00384EE0"/>
    <w:rsid w:val="00390C5D"/>
    <w:rsid w:val="00390CD3"/>
    <w:rsid w:val="00391319"/>
    <w:rsid w:val="00391D10"/>
    <w:rsid w:val="00392FC2"/>
    <w:rsid w:val="003A4C0B"/>
    <w:rsid w:val="003A73BD"/>
    <w:rsid w:val="003B0DE5"/>
    <w:rsid w:val="003B561E"/>
    <w:rsid w:val="003B6C13"/>
    <w:rsid w:val="003B7470"/>
    <w:rsid w:val="003C198E"/>
    <w:rsid w:val="003C6C2B"/>
    <w:rsid w:val="003D0F65"/>
    <w:rsid w:val="003D3995"/>
    <w:rsid w:val="003D5387"/>
    <w:rsid w:val="003E1BBF"/>
    <w:rsid w:val="003E7D15"/>
    <w:rsid w:val="003F142C"/>
    <w:rsid w:val="003F284B"/>
    <w:rsid w:val="003F3BF3"/>
    <w:rsid w:val="003F7194"/>
    <w:rsid w:val="003F7196"/>
    <w:rsid w:val="003F7651"/>
    <w:rsid w:val="004014F5"/>
    <w:rsid w:val="00401B4F"/>
    <w:rsid w:val="0040530E"/>
    <w:rsid w:val="00405F50"/>
    <w:rsid w:val="00407FBE"/>
    <w:rsid w:val="004110D5"/>
    <w:rsid w:val="0041202B"/>
    <w:rsid w:val="0041458E"/>
    <w:rsid w:val="0041643A"/>
    <w:rsid w:val="00416747"/>
    <w:rsid w:val="00427794"/>
    <w:rsid w:val="004323B1"/>
    <w:rsid w:val="004369AE"/>
    <w:rsid w:val="004424B7"/>
    <w:rsid w:val="004431F0"/>
    <w:rsid w:val="004440A3"/>
    <w:rsid w:val="00445326"/>
    <w:rsid w:val="004511E4"/>
    <w:rsid w:val="0045286C"/>
    <w:rsid w:val="00453BAB"/>
    <w:rsid w:val="00456567"/>
    <w:rsid w:val="0045757D"/>
    <w:rsid w:val="004604D2"/>
    <w:rsid w:val="004616A3"/>
    <w:rsid w:val="004643A2"/>
    <w:rsid w:val="0046585F"/>
    <w:rsid w:val="00466B8F"/>
    <w:rsid w:val="00471109"/>
    <w:rsid w:val="004731CF"/>
    <w:rsid w:val="004733E1"/>
    <w:rsid w:val="00477B2A"/>
    <w:rsid w:val="00477B31"/>
    <w:rsid w:val="004821CE"/>
    <w:rsid w:val="00482A93"/>
    <w:rsid w:val="00486A20"/>
    <w:rsid w:val="0048767F"/>
    <w:rsid w:val="0048787E"/>
    <w:rsid w:val="004902CD"/>
    <w:rsid w:val="004924EC"/>
    <w:rsid w:val="00493140"/>
    <w:rsid w:val="00495EA4"/>
    <w:rsid w:val="004A1386"/>
    <w:rsid w:val="004A1A58"/>
    <w:rsid w:val="004A4589"/>
    <w:rsid w:val="004A4969"/>
    <w:rsid w:val="004A4BBB"/>
    <w:rsid w:val="004A6DFD"/>
    <w:rsid w:val="004B4346"/>
    <w:rsid w:val="004B7544"/>
    <w:rsid w:val="004B7DC3"/>
    <w:rsid w:val="004C1844"/>
    <w:rsid w:val="004C2559"/>
    <w:rsid w:val="004C29E6"/>
    <w:rsid w:val="004C3C5F"/>
    <w:rsid w:val="004C42BC"/>
    <w:rsid w:val="004C715C"/>
    <w:rsid w:val="004D20E1"/>
    <w:rsid w:val="004D29E7"/>
    <w:rsid w:val="004D4E05"/>
    <w:rsid w:val="004D5250"/>
    <w:rsid w:val="004D5966"/>
    <w:rsid w:val="004E06AB"/>
    <w:rsid w:val="004E1138"/>
    <w:rsid w:val="004E29F1"/>
    <w:rsid w:val="004E769D"/>
    <w:rsid w:val="004F008B"/>
    <w:rsid w:val="004F26F3"/>
    <w:rsid w:val="004F3516"/>
    <w:rsid w:val="004F375E"/>
    <w:rsid w:val="004F76EE"/>
    <w:rsid w:val="00512435"/>
    <w:rsid w:val="00517997"/>
    <w:rsid w:val="005205F6"/>
    <w:rsid w:val="00521378"/>
    <w:rsid w:val="00530D1B"/>
    <w:rsid w:val="00534BE6"/>
    <w:rsid w:val="00536399"/>
    <w:rsid w:val="00536BF4"/>
    <w:rsid w:val="00542463"/>
    <w:rsid w:val="005439A4"/>
    <w:rsid w:val="00545751"/>
    <w:rsid w:val="00550FFF"/>
    <w:rsid w:val="005511E5"/>
    <w:rsid w:val="00554546"/>
    <w:rsid w:val="00556D07"/>
    <w:rsid w:val="00556F3F"/>
    <w:rsid w:val="00567843"/>
    <w:rsid w:val="00567981"/>
    <w:rsid w:val="00576BF6"/>
    <w:rsid w:val="00576D6C"/>
    <w:rsid w:val="00581269"/>
    <w:rsid w:val="00584C92"/>
    <w:rsid w:val="0058672F"/>
    <w:rsid w:val="00590320"/>
    <w:rsid w:val="005919B8"/>
    <w:rsid w:val="005919C2"/>
    <w:rsid w:val="00596D32"/>
    <w:rsid w:val="00597D8A"/>
    <w:rsid w:val="005A0329"/>
    <w:rsid w:val="005A21D6"/>
    <w:rsid w:val="005A2724"/>
    <w:rsid w:val="005A2EE3"/>
    <w:rsid w:val="005A3A5F"/>
    <w:rsid w:val="005A731B"/>
    <w:rsid w:val="005A7559"/>
    <w:rsid w:val="005B10D6"/>
    <w:rsid w:val="005B18C5"/>
    <w:rsid w:val="005B2737"/>
    <w:rsid w:val="005B34D5"/>
    <w:rsid w:val="005B391C"/>
    <w:rsid w:val="005C05A5"/>
    <w:rsid w:val="005C5363"/>
    <w:rsid w:val="005D02AF"/>
    <w:rsid w:val="005D063F"/>
    <w:rsid w:val="005D65D5"/>
    <w:rsid w:val="005E0877"/>
    <w:rsid w:val="005E22A9"/>
    <w:rsid w:val="005E378F"/>
    <w:rsid w:val="005E5109"/>
    <w:rsid w:val="005E5D27"/>
    <w:rsid w:val="005E77B6"/>
    <w:rsid w:val="005F03CF"/>
    <w:rsid w:val="005F52DF"/>
    <w:rsid w:val="00603E50"/>
    <w:rsid w:val="006048C0"/>
    <w:rsid w:val="006052A7"/>
    <w:rsid w:val="0060621D"/>
    <w:rsid w:val="006071F9"/>
    <w:rsid w:val="006106C6"/>
    <w:rsid w:val="006117EB"/>
    <w:rsid w:val="006157AB"/>
    <w:rsid w:val="006227F8"/>
    <w:rsid w:val="00631CF4"/>
    <w:rsid w:val="00632D9E"/>
    <w:rsid w:val="00634A16"/>
    <w:rsid w:val="00636ECF"/>
    <w:rsid w:val="00640165"/>
    <w:rsid w:val="0064060B"/>
    <w:rsid w:val="00643809"/>
    <w:rsid w:val="006442B0"/>
    <w:rsid w:val="00650F87"/>
    <w:rsid w:val="0065316F"/>
    <w:rsid w:val="00653DA4"/>
    <w:rsid w:val="00654D48"/>
    <w:rsid w:val="00657DA6"/>
    <w:rsid w:val="006669CD"/>
    <w:rsid w:val="006746BA"/>
    <w:rsid w:val="00675545"/>
    <w:rsid w:val="00682487"/>
    <w:rsid w:val="00690EC8"/>
    <w:rsid w:val="006938A3"/>
    <w:rsid w:val="0069397C"/>
    <w:rsid w:val="006A1A10"/>
    <w:rsid w:val="006A1D46"/>
    <w:rsid w:val="006A3015"/>
    <w:rsid w:val="006A4DBF"/>
    <w:rsid w:val="006B2CC1"/>
    <w:rsid w:val="006B7727"/>
    <w:rsid w:val="006B7B69"/>
    <w:rsid w:val="006C3508"/>
    <w:rsid w:val="006C593B"/>
    <w:rsid w:val="006D30C6"/>
    <w:rsid w:val="006D3359"/>
    <w:rsid w:val="006D4D6C"/>
    <w:rsid w:val="006D699D"/>
    <w:rsid w:val="006D6CEE"/>
    <w:rsid w:val="006E4FCC"/>
    <w:rsid w:val="006E50DC"/>
    <w:rsid w:val="006F1DBA"/>
    <w:rsid w:val="006F3649"/>
    <w:rsid w:val="006F52F8"/>
    <w:rsid w:val="006F5771"/>
    <w:rsid w:val="0070016D"/>
    <w:rsid w:val="007006E0"/>
    <w:rsid w:val="00701A41"/>
    <w:rsid w:val="00701EC9"/>
    <w:rsid w:val="00706331"/>
    <w:rsid w:val="007069C3"/>
    <w:rsid w:val="007069E7"/>
    <w:rsid w:val="007078D6"/>
    <w:rsid w:val="0071774D"/>
    <w:rsid w:val="00724C3C"/>
    <w:rsid w:val="00724CA9"/>
    <w:rsid w:val="007251BF"/>
    <w:rsid w:val="00726152"/>
    <w:rsid w:val="0072713C"/>
    <w:rsid w:val="0073289C"/>
    <w:rsid w:val="00732B70"/>
    <w:rsid w:val="00734D04"/>
    <w:rsid w:val="00734EB3"/>
    <w:rsid w:val="00736322"/>
    <w:rsid w:val="00736FB7"/>
    <w:rsid w:val="0074055D"/>
    <w:rsid w:val="00740FF5"/>
    <w:rsid w:val="00743362"/>
    <w:rsid w:val="00743442"/>
    <w:rsid w:val="0074633C"/>
    <w:rsid w:val="007477D6"/>
    <w:rsid w:val="00757BCD"/>
    <w:rsid w:val="00760E35"/>
    <w:rsid w:val="0076455B"/>
    <w:rsid w:val="00766F73"/>
    <w:rsid w:val="00770847"/>
    <w:rsid w:val="007731C6"/>
    <w:rsid w:val="00780A85"/>
    <w:rsid w:val="0078170E"/>
    <w:rsid w:val="00783595"/>
    <w:rsid w:val="007872BB"/>
    <w:rsid w:val="00797113"/>
    <w:rsid w:val="007A1A14"/>
    <w:rsid w:val="007A3A28"/>
    <w:rsid w:val="007B131F"/>
    <w:rsid w:val="007B4DB1"/>
    <w:rsid w:val="007B61F4"/>
    <w:rsid w:val="007B6213"/>
    <w:rsid w:val="007B67BE"/>
    <w:rsid w:val="007C0D4B"/>
    <w:rsid w:val="007C0E0F"/>
    <w:rsid w:val="007C2618"/>
    <w:rsid w:val="007C65E5"/>
    <w:rsid w:val="007C76A0"/>
    <w:rsid w:val="007D009A"/>
    <w:rsid w:val="007D2BA8"/>
    <w:rsid w:val="007D5A9A"/>
    <w:rsid w:val="007D6472"/>
    <w:rsid w:val="007D72A5"/>
    <w:rsid w:val="007E0738"/>
    <w:rsid w:val="007E2C5F"/>
    <w:rsid w:val="007E30B4"/>
    <w:rsid w:val="007E6969"/>
    <w:rsid w:val="007F74B6"/>
    <w:rsid w:val="008046CA"/>
    <w:rsid w:val="00804FE3"/>
    <w:rsid w:val="00806800"/>
    <w:rsid w:val="00810C67"/>
    <w:rsid w:val="00815690"/>
    <w:rsid w:val="0081602A"/>
    <w:rsid w:val="0081632E"/>
    <w:rsid w:val="0081687A"/>
    <w:rsid w:val="00817559"/>
    <w:rsid w:val="00822AFF"/>
    <w:rsid w:val="00824D17"/>
    <w:rsid w:val="0083082A"/>
    <w:rsid w:val="00830B02"/>
    <w:rsid w:val="00830B5C"/>
    <w:rsid w:val="008315E0"/>
    <w:rsid w:val="008341C6"/>
    <w:rsid w:val="00834501"/>
    <w:rsid w:val="00834A95"/>
    <w:rsid w:val="00837B94"/>
    <w:rsid w:val="00841162"/>
    <w:rsid w:val="008422AC"/>
    <w:rsid w:val="00844949"/>
    <w:rsid w:val="00847060"/>
    <w:rsid w:val="00866A45"/>
    <w:rsid w:val="0087077D"/>
    <w:rsid w:val="00874246"/>
    <w:rsid w:val="008779D7"/>
    <w:rsid w:val="00877D68"/>
    <w:rsid w:val="0088392F"/>
    <w:rsid w:val="00883B01"/>
    <w:rsid w:val="00884D13"/>
    <w:rsid w:val="00884DB3"/>
    <w:rsid w:val="0089036A"/>
    <w:rsid w:val="00894918"/>
    <w:rsid w:val="00894E3E"/>
    <w:rsid w:val="0089648D"/>
    <w:rsid w:val="008A0DFC"/>
    <w:rsid w:val="008A28E0"/>
    <w:rsid w:val="008A70C5"/>
    <w:rsid w:val="008B1510"/>
    <w:rsid w:val="008B23D1"/>
    <w:rsid w:val="008B649C"/>
    <w:rsid w:val="008C13D3"/>
    <w:rsid w:val="008C21E3"/>
    <w:rsid w:val="008C5B46"/>
    <w:rsid w:val="008D7E9E"/>
    <w:rsid w:val="008E40D1"/>
    <w:rsid w:val="008E4141"/>
    <w:rsid w:val="008E66F6"/>
    <w:rsid w:val="008F3D18"/>
    <w:rsid w:val="00904058"/>
    <w:rsid w:val="00904371"/>
    <w:rsid w:val="00913500"/>
    <w:rsid w:val="00915632"/>
    <w:rsid w:val="009156C5"/>
    <w:rsid w:val="00915B1E"/>
    <w:rsid w:val="0091608E"/>
    <w:rsid w:val="00917BAF"/>
    <w:rsid w:val="00923619"/>
    <w:rsid w:val="00931BED"/>
    <w:rsid w:val="00933128"/>
    <w:rsid w:val="009344BD"/>
    <w:rsid w:val="0093568B"/>
    <w:rsid w:val="00936569"/>
    <w:rsid w:val="00937425"/>
    <w:rsid w:val="0094147D"/>
    <w:rsid w:val="00944437"/>
    <w:rsid w:val="00945086"/>
    <w:rsid w:val="00950848"/>
    <w:rsid w:val="009526C6"/>
    <w:rsid w:val="00955C3E"/>
    <w:rsid w:val="0095629D"/>
    <w:rsid w:val="009664EC"/>
    <w:rsid w:val="0096708C"/>
    <w:rsid w:val="009677C6"/>
    <w:rsid w:val="0097020A"/>
    <w:rsid w:val="0097493E"/>
    <w:rsid w:val="00974C51"/>
    <w:rsid w:val="009772C2"/>
    <w:rsid w:val="00981205"/>
    <w:rsid w:val="009861B0"/>
    <w:rsid w:val="00987175"/>
    <w:rsid w:val="0099149B"/>
    <w:rsid w:val="00991C3A"/>
    <w:rsid w:val="00992483"/>
    <w:rsid w:val="009927DE"/>
    <w:rsid w:val="00992E5A"/>
    <w:rsid w:val="009A0E82"/>
    <w:rsid w:val="009A17B1"/>
    <w:rsid w:val="009A1B62"/>
    <w:rsid w:val="009A3477"/>
    <w:rsid w:val="009B2BA0"/>
    <w:rsid w:val="009B5896"/>
    <w:rsid w:val="009B7D1C"/>
    <w:rsid w:val="009C2C1C"/>
    <w:rsid w:val="009C42DE"/>
    <w:rsid w:val="009D0558"/>
    <w:rsid w:val="009D1310"/>
    <w:rsid w:val="009D2952"/>
    <w:rsid w:val="009D3D05"/>
    <w:rsid w:val="009E0057"/>
    <w:rsid w:val="009E2B4D"/>
    <w:rsid w:val="009E2C3E"/>
    <w:rsid w:val="009E76D9"/>
    <w:rsid w:val="009F1A83"/>
    <w:rsid w:val="009F20BC"/>
    <w:rsid w:val="009F3AAE"/>
    <w:rsid w:val="009F53DD"/>
    <w:rsid w:val="009F7449"/>
    <w:rsid w:val="00A019EE"/>
    <w:rsid w:val="00A03DCE"/>
    <w:rsid w:val="00A11971"/>
    <w:rsid w:val="00A177A5"/>
    <w:rsid w:val="00A22BA7"/>
    <w:rsid w:val="00A24961"/>
    <w:rsid w:val="00A2605C"/>
    <w:rsid w:val="00A27C5E"/>
    <w:rsid w:val="00A3251F"/>
    <w:rsid w:val="00A33EAC"/>
    <w:rsid w:val="00A429E4"/>
    <w:rsid w:val="00A44E9B"/>
    <w:rsid w:val="00A454D0"/>
    <w:rsid w:val="00A45D42"/>
    <w:rsid w:val="00A535C5"/>
    <w:rsid w:val="00A553F0"/>
    <w:rsid w:val="00A564F9"/>
    <w:rsid w:val="00A5769C"/>
    <w:rsid w:val="00A602CA"/>
    <w:rsid w:val="00A6105F"/>
    <w:rsid w:val="00A619F4"/>
    <w:rsid w:val="00A6250F"/>
    <w:rsid w:val="00A65326"/>
    <w:rsid w:val="00A65FE2"/>
    <w:rsid w:val="00A70EA2"/>
    <w:rsid w:val="00A7435A"/>
    <w:rsid w:val="00A75C4B"/>
    <w:rsid w:val="00A8504D"/>
    <w:rsid w:val="00A85FFE"/>
    <w:rsid w:val="00A87D96"/>
    <w:rsid w:val="00A9385B"/>
    <w:rsid w:val="00A95F1E"/>
    <w:rsid w:val="00A96686"/>
    <w:rsid w:val="00AA0BE2"/>
    <w:rsid w:val="00AA261C"/>
    <w:rsid w:val="00AA49B6"/>
    <w:rsid w:val="00AA6379"/>
    <w:rsid w:val="00AB00A1"/>
    <w:rsid w:val="00AB1E1D"/>
    <w:rsid w:val="00AB73CA"/>
    <w:rsid w:val="00AC1484"/>
    <w:rsid w:val="00AC2260"/>
    <w:rsid w:val="00AC2D69"/>
    <w:rsid w:val="00AC2F12"/>
    <w:rsid w:val="00AC492C"/>
    <w:rsid w:val="00AC4F76"/>
    <w:rsid w:val="00AC7781"/>
    <w:rsid w:val="00AC7F22"/>
    <w:rsid w:val="00AD0854"/>
    <w:rsid w:val="00AD252C"/>
    <w:rsid w:val="00AE182C"/>
    <w:rsid w:val="00AE2C49"/>
    <w:rsid w:val="00AE3538"/>
    <w:rsid w:val="00AE40BF"/>
    <w:rsid w:val="00AE68D2"/>
    <w:rsid w:val="00AE7279"/>
    <w:rsid w:val="00AE72E0"/>
    <w:rsid w:val="00AF3210"/>
    <w:rsid w:val="00AF6DD3"/>
    <w:rsid w:val="00AF7609"/>
    <w:rsid w:val="00B01681"/>
    <w:rsid w:val="00B07E4A"/>
    <w:rsid w:val="00B11422"/>
    <w:rsid w:val="00B132C2"/>
    <w:rsid w:val="00B13C3D"/>
    <w:rsid w:val="00B15374"/>
    <w:rsid w:val="00B20961"/>
    <w:rsid w:val="00B2201A"/>
    <w:rsid w:val="00B23A21"/>
    <w:rsid w:val="00B24D99"/>
    <w:rsid w:val="00B27266"/>
    <w:rsid w:val="00B32348"/>
    <w:rsid w:val="00B36227"/>
    <w:rsid w:val="00B36493"/>
    <w:rsid w:val="00B40F9C"/>
    <w:rsid w:val="00B4291A"/>
    <w:rsid w:val="00B44475"/>
    <w:rsid w:val="00B44783"/>
    <w:rsid w:val="00B46CAE"/>
    <w:rsid w:val="00B50AF8"/>
    <w:rsid w:val="00B516E4"/>
    <w:rsid w:val="00B52DDB"/>
    <w:rsid w:val="00B53EAF"/>
    <w:rsid w:val="00B5694B"/>
    <w:rsid w:val="00B6545B"/>
    <w:rsid w:val="00B70085"/>
    <w:rsid w:val="00B7238E"/>
    <w:rsid w:val="00B750BA"/>
    <w:rsid w:val="00B81BDC"/>
    <w:rsid w:val="00B81D0E"/>
    <w:rsid w:val="00B84FFF"/>
    <w:rsid w:val="00B86253"/>
    <w:rsid w:val="00B87D2C"/>
    <w:rsid w:val="00B91AE8"/>
    <w:rsid w:val="00B92DA2"/>
    <w:rsid w:val="00B92FDD"/>
    <w:rsid w:val="00B96B92"/>
    <w:rsid w:val="00BA5622"/>
    <w:rsid w:val="00BA5EF9"/>
    <w:rsid w:val="00BA6E1D"/>
    <w:rsid w:val="00BA71B7"/>
    <w:rsid w:val="00BB5701"/>
    <w:rsid w:val="00BC0AD4"/>
    <w:rsid w:val="00BC5EBB"/>
    <w:rsid w:val="00BC681D"/>
    <w:rsid w:val="00BC71FA"/>
    <w:rsid w:val="00BD7BC3"/>
    <w:rsid w:val="00BD7F4F"/>
    <w:rsid w:val="00BE0458"/>
    <w:rsid w:val="00BE1632"/>
    <w:rsid w:val="00BE241D"/>
    <w:rsid w:val="00BE2529"/>
    <w:rsid w:val="00BE3F95"/>
    <w:rsid w:val="00BE594C"/>
    <w:rsid w:val="00BE6640"/>
    <w:rsid w:val="00BF4F7C"/>
    <w:rsid w:val="00C023F1"/>
    <w:rsid w:val="00C02B3C"/>
    <w:rsid w:val="00C03769"/>
    <w:rsid w:val="00C0545B"/>
    <w:rsid w:val="00C07A8D"/>
    <w:rsid w:val="00C07E88"/>
    <w:rsid w:val="00C101C1"/>
    <w:rsid w:val="00C102E4"/>
    <w:rsid w:val="00C10E49"/>
    <w:rsid w:val="00C11A57"/>
    <w:rsid w:val="00C14B8F"/>
    <w:rsid w:val="00C16900"/>
    <w:rsid w:val="00C208B2"/>
    <w:rsid w:val="00C26C99"/>
    <w:rsid w:val="00C32DD0"/>
    <w:rsid w:val="00C425CA"/>
    <w:rsid w:val="00C44BBF"/>
    <w:rsid w:val="00C452E2"/>
    <w:rsid w:val="00C45778"/>
    <w:rsid w:val="00C4583F"/>
    <w:rsid w:val="00C45B5A"/>
    <w:rsid w:val="00C46B3C"/>
    <w:rsid w:val="00C557C5"/>
    <w:rsid w:val="00C56571"/>
    <w:rsid w:val="00C615A4"/>
    <w:rsid w:val="00C61E14"/>
    <w:rsid w:val="00C72332"/>
    <w:rsid w:val="00C7411F"/>
    <w:rsid w:val="00C759D0"/>
    <w:rsid w:val="00C77924"/>
    <w:rsid w:val="00C7792C"/>
    <w:rsid w:val="00C800CF"/>
    <w:rsid w:val="00C833DD"/>
    <w:rsid w:val="00C8372A"/>
    <w:rsid w:val="00C92E9B"/>
    <w:rsid w:val="00C94E5B"/>
    <w:rsid w:val="00C971C1"/>
    <w:rsid w:val="00CA0AE1"/>
    <w:rsid w:val="00CA67E6"/>
    <w:rsid w:val="00CB0CDF"/>
    <w:rsid w:val="00CB21A6"/>
    <w:rsid w:val="00CB4A52"/>
    <w:rsid w:val="00CB4C89"/>
    <w:rsid w:val="00CB58F9"/>
    <w:rsid w:val="00CB7E73"/>
    <w:rsid w:val="00CC03BE"/>
    <w:rsid w:val="00CC173A"/>
    <w:rsid w:val="00CC190E"/>
    <w:rsid w:val="00CC1C9C"/>
    <w:rsid w:val="00CC1CCF"/>
    <w:rsid w:val="00CC25FE"/>
    <w:rsid w:val="00CC2950"/>
    <w:rsid w:val="00CC578F"/>
    <w:rsid w:val="00CD5E5B"/>
    <w:rsid w:val="00CD616A"/>
    <w:rsid w:val="00CD6FA9"/>
    <w:rsid w:val="00CE0C8E"/>
    <w:rsid w:val="00CE36C5"/>
    <w:rsid w:val="00CE77FB"/>
    <w:rsid w:val="00CF1E45"/>
    <w:rsid w:val="00CF4D20"/>
    <w:rsid w:val="00D00C59"/>
    <w:rsid w:val="00D10B14"/>
    <w:rsid w:val="00D11C32"/>
    <w:rsid w:val="00D26D10"/>
    <w:rsid w:val="00D3124E"/>
    <w:rsid w:val="00D313FF"/>
    <w:rsid w:val="00D31D71"/>
    <w:rsid w:val="00D34708"/>
    <w:rsid w:val="00D3531C"/>
    <w:rsid w:val="00D35CAF"/>
    <w:rsid w:val="00D41A0B"/>
    <w:rsid w:val="00D43DF0"/>
    <w:rsid w:val="00D4610E"/>
    <w:rsid w:val="00D46306"/>
    <w:rsid w:val="00D4768C"/>
    <w:rsid w:val="00D5296C"/>
    <w:rsid w:val="00D53AFD"/>
    <w:rsid w:val="00D62B8F"/>
    <w:rsid w:val="00D63BE2"/>
    <w:rsid w:val="00D65855"/>
    <w:rsid w:val="00D65C25"/>
    <w:rsid w:val="00D67EE4"/>
    <w:rsid w:val="00D8139D"/>
    <w:rsid w:val="00D91181"/>
    <w:rsid w:val="00D96D3E"/>
    <w:rsid w:val="00DA0554"/>
    <w:rsid w:val="00DA1D8E"/>
    <w:rsid w:val="00DA3DE3"/>
    <w:rsid w:val="00DA5723"/>
    <w:rsid w:val="00DA585E"/>
    <w:rsid w:val="00DA60C7"/>
    <w:rsid w:val="00DA6662"/>
    <w:rsid w:val="00DB5572"/>
    <w:rsid w:val="00DB7A55"/>
    <w:rsid w:val="00DC0955"/>
    <w:rsid w:val="00DC5892"/>
    <w:rsid w:val="00DC6744"/>
    <w:rsid w:val="00DC6FE1"/>
    <w:rsid w:val="00DC7F5B"/>
    <w:rsid w:val="00DD2411"/>
    <w:rsid w:val="00DD2924"/>
    <w:rsid w:val="00DE10F2"/>
    <w:rsid w:val="00DE1459"/>
    <w:rsid w:val="00DE2C63"/>
    <w:rsid w:val="00DE3B1E"/>
    <w:rsid w:val="00DE4573"/>
    <w:rsid w:val="00DE5AD2"/>
    <w:rsid w:val="00DE7643"/>
    <w:rsid w:val="00DF3441"/>
    <w:rsid w:val="00E05B0A"/>
    <w:rsid w:val="00E075BE"/>
    <w:rsid w:val="00E07874"/>
    <w:rsid w:val="00E1192F"/>
    <w:rsid w:val="00E210F6"/>
    <w:rsid w:val="00E27B4E"/>
    <w:rsid w:val="00E27E62"/>
    <w:rsid w:val="00E3008B"/>
    <w:rsid w:val="00E31BE8"/>
    <w:rsid w:val="00E42B74"/>
    <w:rsid w:val="00E54A26"/>
    <w:rsid w:val="00E558D5"/>
    <w:rsid w:val="00E56CAA"/>
    <w:rsid w:val="00E57C39"/>
    <w:rsid w:val="00E60751"/>
    <w:rsid w:val="00E614D3"/>
    <w:rsid w:val="00E6184E"/>
    <w:rsid w:val="00E62A2A"/>
    <w:rsid w:val="00E63C11"/>
    <w:rsid w:val="00E65219"/>
    <w:rsid w:val="00E7046D"/>
    <w:rsid w:val="00E70BA4"/>
    <w:rsid w:val="00E7252C"/>
    <w:rsid w:val="00E8439C"/>
    <w:rsid w:val="00E92D95"/>
    <w:rsid w:val="00E95076"/>
    <w:rsid w:val="00E97B7F"/>
    <w:rsid w:val="00EA0AEC"/>
    <w:rsid w:val="00EA0F09"/>
    <w:rsid w:val="00EA2506"/>
    <w:rsid w:val="00EB0078"/>
    <w:rsid w:val="00EB260D"/>
    <w:rsid w:val="00EB3CF7"/>
    <w:rsid w:val="00EC0787"/>
    <w:rsid w:val="00EC2978"/>
    <w:rsid w:val="00EC40F5"/>
    <w:rsid w:val="00EC434A"/>
    <w:rsid w:val="00EC6759"/>
    <w:rsid w:val="00EC68AC"/>
    <w:rsid w:val="00ED08FD"/>
    <w:rsid w:val="00ED20B1"/>
    <w:rsid w:val="00ED50FB"/>
    <w:rsid w:val="00ED5F84"/>
    <w:rsid w:val="00EE4B50"/>
    <w:rsid w:val="00EF1BCD"/>
    <w:rsid w:val="00EF28B1"/>
    <w:rsid w:val="00F01AA8"/>
    <w:rsid w:val="00F02253"/>
    <w:rsid w:val="00F02621"/>
    <w:rsid w:val="00F03A40"/>
    <w:rsid w:val="00F048A1"/>
    <w:rsid w:val="00F06086"/>
    <w:rsid w:val="00F07836"/>
    <w:rsid w:val="00F07BBB"/>
    <w:rsid w:val="00F11394"/>
    <w:rsid w:val="00F11D01"/>
    <w:rsid w:val="00F12B5A"/>
    <w:rsid w:val="00F15F18"/>
    <w:rsid w:val="00F2020F"/>
    <w:rsid w:val="00F20960"/>
    <w:rsid w:val="00F241CA"/>
    <w:rsid w:val="00F249CA"/>
    <w:rsid w:val="00F24F61"/>
    <w:rsid w:val="00F257D0"/>
    <w:rsid w:val="00F257F4"/>
    <w:rsid w:val="00F312B7"/>
    <w:rsid w:val="00F318D7"/>
    <w:rsid w:val="00F34B95"/>
    <w:rsid w:val="00F36D2B"/>
    <w:rsid w:val="00F376DB"/>
    <w:rsid w:val="00F4042E"/>
    <w:rsid w:val="00F40530"/>
    <w:rsid w:val="00F407A6"/>
    <w:rsid w:val="00F42439"/>
    <w:rsid w:val="00F47F7A"/>
    <w:rsid w:val="00F52A28"/>
    <w:rsid w:val="00F5445D"/>
    <w:rsid w:val="00F54BE9"/>
    <w:rsid w:val="00F64F37"/>
    <w:rsid w:val="00F67BFD"/>
    <w:rsid w:val="00F70832"/>
    <w:rsid w:val="00F72287"/>
    <w:rsid w:val="00F742DA"/>
    <w:rsid w:val="00F81C1D"/>
    <w:rsid w:val="00F82015"/>
    <w:rsid w:val="00F90786"/>
    <w:rsid w:val="00F9096C"/>
    <w:rsid w:val="00F944B9"/>
    <w:rsid w:val="00FA1397"/>
    <w:rsid w:val="00FA61B7"/>
    <w:rsid w:val="00FA6D47"/>
    <w:rsid w:val="00FA7AC3"/>
    <w:rsid w:val="00FB347D"/>
    <w:rsid w:val="00FB5D40"/>
    <w:rsid w:val="00FB61C7"/>
    <w:rsid w:val="00FB74CA"/>
    <w:rsid w:val="00FC19B3"/>
    <w:rsid w:val="00FC36AD"/>
    <w:rsid w:val="00FC5F5C"/>
    <w:rsid w:val="00FD0464"/>
    <w:rsid w:val="00FD0732"/>
    <w:rsid w:val="00FD481E"/>
    <w:rsid w:val="00FD5311"/>
    <w:rsid w:val="00FD63C7"/>
    <w:rsid w:val="00FE0DF2"/>
    <w:rsid w:val="00FE329C"/>
    <w:rsid w:val="00FE6DCB"/>
    <w:rsid w:val="00FF1A39"/>
    <w:rsid w:val="00FF4171"/>
    <w:rsid w:val="00FF5F20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8221E64"/>
  <w15:chartTrackingRefBased/>
  <w15:docId w15:val="{98CDF457-4B15-8444-99D4-687EBD80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77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  <w:lang w:val="en-US"/>
    </w:rPr>
  </w:style>
  <w:style w:type="paragraph" w:styleId="Heading1">
    <w:name w:val="heading 1"/>
    <w:basedOn w:val="Normal"/>
    <w:next w:val="Normal"/>
    <w:autoRedefine/>
    <w:qFormat/>
    <w:rsid w:val="00A70EA2"/>
    <w:pPr>
      <w:keepNext/>
      <w:spacing w:before="120" w:after="480"/>
      <w:jc w:val="left"/>
      <w:outlineLvl w:val="0"/>
    </w:pPr>
    <w:rPr>
      <w:rFonts w:ascii="Times" w:hAnsi="Times"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D2924"/>
    <w:pPr>
      <w:keepNext/>
      <w:shd w:val="clear" w:color="auto" w:fill="FFFFFF"/>
      <w:tabs>
        <w:tab w:val="clear" w:pos="1260"/>
        <w:tab w:val="left" w:pos="720"/>
      </w:tabs>
      <w:spacing w:before="240"/>
      <w:outlineLvl w:val="1"/>
    </w:pPr>
    <w:rPr>
      <w:rFonts w:ascii="Avenir Book" w:eastAsia="Calibri" w:hAnsi="Avenir Book" w:cs="Times"/>
      <w:b/>
      <w:iCs/>
      <w:color w:val="000000" w:themeColor="text1"/>
      <w:spacing w:val="0"/>
      <w:sz w:val="36"/>
      <w:szCs w:val="36"/>
      <w:lang w:val="de-DE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63BE2"/>
    <w:pPr>
      <w:keepNext/>
      <w:shd w:val="clear" w:color="auto" w:fill="FFFFFF"/>
      <w:tabs>
        <w:tab w:val="clear" w:pos="1260"/>
      </w:tabs>
      <w:outlineLvl w:val="2"/>
    </w:pPr>
    <w:rPr>
      <w:rFonts w:ascii="Times" w:hAnsi="Times" w:cs="Times"/>
      <w:shd w:val="clear" w:color="auto" w:fill="FFFFFF"/>
      <w:lang w:val="de-DE"/>
    </w:rPr>
  </w:style>
  <w:style w:type="paragraph" w:styleId="Heading4">
    <w:name w:val="heading 4"/>
    <w:basedOn w:val="Normal"/>
    <w:next w:val="Normal"/>
    <w:autoRedefine/>
    <w:qFormat/>
    <w:rsid w:val="007006E0"/>
    <w:pPr>
      <w:keepNext/>
      <w:shd w:val="clear" w:color="auto" w:fill="FFFFFF"/>
      <w:tabs>
        <w:tab w:val="clear" w:pos="1260"/>
      </w:tabs>
      <w:spacing w:before="240" w:after="60"/>
      <w:outlineLvl w:val="3"/>
    </w:pPr>
    <w:rPr>
      <w:rFonts w:ascii="Avenir Roman" w:eastAsia="Calibri" w:hAnsi="Avenir Roman" w:cs="Times"/>
      <w:b/>
      <w:bCs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autoRedefine/>
    <w:qFormat/>
    <w:rsid w:val="00884D13"/>
    <w:p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pPr>
      <w:spacing w:after="1080"/>
      <w:jc w:val="center"/>
    </w:pPr>
    <w:rPr>
      <w:sz w:val="40"/>
      <w:szCs w:val="40"/>
    </w:rPr>
  </w:style>
  <w:style w:type="paragraph" w:customStyle="1" w:styleId="Bullet">
    <w:name w:val="Bullet"/>
    <w:basedOn w:val="Normal"/>
    <w:autoRedefine/>
    <w:pPr>
      <w:numPr>
        <w:numId w:val="1"/>
      </w:numPr>
      <w:spacing w:before="0" w:after="60"/>
    </w:pPr>
  </w:style>
  <w:style w:type="paragraph" w:customStyle="1" w:styleId="Indent">
    <w:name w:val="Indent"/>
    <w:basedOn w:val="Normal"/>
    <w:autoRedefine/>
    <w:pPr>
      <w:ind w:left="567"/>
    </w:pPr>
  </w:style>
  <w:style w:type="paragraph" w:customStyle="1" w:styleId="Gambar">
    <w:name w:val="Gambar"/>
    <w:basedOn w:val="Normal"/>
    <w:autoRedefine/>
    <w:pPr>
      <w:jc w:val="center"/>
    </w:pPr>
  </w:style>
  <w:style w:type="paragraph" w:styleId="Caption">
    <w:name w:val="caption"/>
    <w:basedOn w:val="Normal"/>
    <w:next w:val="Normal"/>
    <w:link w:val="CaptionChar"/>
    <w:qFormat/>
    <w:pPr>
      <w:spacing w:before="120"/>
    </w:pPr>
    <w:rPr>
      <w:b/>
      <w:bCs/>
      <w:sz w:val="20"/>
      <w:szCs w:val="20"/>
    </w:rPr>
  </w:style>
  <w:style w:type="paragraph" w:customStyle="1" w:styleId="KetGambar">
    <w:name w:val="Ket. Gambar"/>
    <w:basedOn w:val="Caption"/>
    <w:link w:val="KetGambarChar"/>
    <w:autoRedefine/>
    <w:rsid w:val="00597D8A"/>
    <w:pPr>
      <w:jc w:val="center"/>
    </w:pPr>
    <w:rPr>
      <w:rFonts w:ascii="Times New Roman" w:hAnsi="Times New Roman"/>
      <w:b w:val="0"/>
    </w:rPr>
  </w:style>
  <w:style w:type="paragraph" w:styleId="Header">
    <w:name w:val="header"/>
    <w:basedOn w:val="Normal"/>
    <w:autoRedefine/>
    <w:pPr>
      <w:pBdr>
        <w:bottom w:val="double" w:sz="4" w:space="1" w:color="auto"/>
      </w:pBdr>
      <w:tabs>
        <w:tab w:val="clear" w:pos="1260"/>
        <w:tab w:val="right" w:pos="6480"/>
      </w:tabs>
      <w:spacing w:before="0" w:after="0"/>
    </w:pPr>
    <w:rPr>
      <w:rFonts w:ascii="Geometr231 BT" w:hAnsi="Geometr231 BT"/>
      <w:b/>
      <w:noProof/>
      <w:sz w:val="18"/>
      <w:szCs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tatan">
    <w:name w:val="Catatan"/>
    <w:basedOn w:val="Normal"/>
    <w:link w:val="CatatanChar"/>
    <w:autoRedefine/>
    <w:rsid w:val="007C76A0"/>
    <w:pPr>
      <w:jc w:val="center"/>
    </w:pPr>
    <w:rPr>
      <w:rFonts w:ascii="Times New Roman" w:hAnsi="Times New Roman"/>
      <w:sz w:val="18"/>
      <w:szCs w:val="18"/>
      <w:lang w:val="pt-BR"/>
    </w:rPr>
  </w:style>
  <w:style w:type="paragraph" w:customStyle="1" w:styleId="BAB0">
    <w:name w:val="BAB"/>
    <w:basedOn w:val="Normal"/>
    <w:pPr>
      <w:spacing w:before="0" w:after="240"/>
      <w:jc w:val="right"/>
    </w:pPr>
    <w:rPr>
      <w:rFonts w:ascii="Verdana" w:hAnsi="Verdana"/>
      <w:b/>
      <w:sz w:val="4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Bullet">
    <w:name w:val="List Bullet"/>
    <w:basedOn w:val="Normal"/>
    <w:autoRedefine/>
    <w:pPr>
      <w:tabs>
        <w:tab w:val="num" w:pos="709"/>
      </w:tabs>
      <w:spacing w:before="40" w:after="0"/>
      <w:ind w:left="709" w:hanging="425"/>
    </w:pPr>
    <w:rPr>
      <w:rFonts w:ascii="Bookman Old Style" w:hAnsi="Bookman Old Style"/>
      <w:sz w:val="21"/>
      <w:szCs w:val="20"/>
    </w:r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NormalIndent">
    <w:name w:val="Normal Indent"/>
    <w:basedOn w:val="Normal"/>
    <w:autoRedefine/>
    <w:pPr>
      <w:spacing w:before="120" w:after="0"/>
      <w:ind w:left="709"/>
    </w:pPr>
    <w:rPr>
      <w:rFonts w:ascii="Bookman Old Style" w:hAnsi="Bookman Old Style"/>
      <w:sz w:val="21"/>
      <w:szCs w:val="20"/>
    </w:rPr>
  </w:style>
  <w:style w:type="paragraph" w:customStyle="1" w:styleId="headstep">
    <w:name w:val="headstep"/>
    <w:basedOn w:val="Normal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0000"/>
      <w:spacing w:val="0"/>
      <w:sz w:val="24"/>
      <w:szCs w:val="24"/>
    </w:rPr>
  </w:style>
  <w:style w:type="paragraph" w:customStyle="1" w:styleId="StylePenomoranLeft05cmHanging063cm">
    <w:name w:val="Style Penomoran + Left:  05 cm Hanging:  063 cm"/>
    <w:basedOn w:val="Normal"/>
    <w:pPr>
      <w:numPr>
        <w:numId w:val="5"/>
      </w:numPr>
      <w:spacing w:before="120" w:after="0"/>
    </w:pPr>
  </w:style>
  <w:style w:type="paragraph" w:styleId="TOC1">
    <w:name w:val="toc 1"/>
    <w:basedOn w:val="Normal"/>
    <w:next w:val="Normal"/>
    <w:autoRedefine/>
    <w:semiHidden/>
    <w:pPr>
      <w:tabs>
        <w:tab w:val="clear" w:pos="1260"/>
        <w:tab w:val="right" w:leader="dot" w:pos="6510"/>
      </w:tabs>
      <w:spacing w:before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tabs>
        <w:tab w:val="clear" w:pos="1260"/>
      </w:tabs>
      <w:spacing w:before="0" w:after="0"/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clear" w:pos="1260"/>
      </w:tabs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260"/>
      </w:tabs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260"/>
      </w:tabs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260"/>
      </w:tabs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260"/>
      </w:tabs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260"/>
      </w:tabs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260"/>
      </w:tabs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Judul1">
    <w:name w:val="Judul1"/>
    <w:basedOn w:val="Normal"/>
    <w:rPr>
      <w:sz w:val="52"/>
      <w:szCs w:val="52"/>
    </w:rPr>
  </w:style>
  <w:style w:type="paragraph" w:customStyle="1" w:styleId="BulletDalam">
    <w:name w:val="Bullet Dalam"/>
    <w:basedOn w:val="Bullet"/>
  </w:style>
  <w:style w:type="paragraph" w:customStyle="1" w:styleId="Judul21">
    <w:name w:val="Judul 21"/>
    <w:basedOn w:val="Judul1"/>
  </w:style>
  <w:style w:type="paragraph" w:customStyle="1" w:styleId="Pendahuluan">
    <w:name w:val="Pendahuluan"/>
    <w:basedOn w:val="Heading1"/>
  </w:style>
  <w:style w:type="paragraph" w:customStyle="1" w:styleId="KataPengantar">
    <w:name w:val="Kata Pengantar"/>
    <w:basedOn w:val="Heading1"/>
  </w:style>
  <w:style w:type="paragraph" w:customStyle="1" w:styleId="DaftarIsi">
    <w:name w:val="Daftar Isi"/>
    <w:basedOn w:val="KataPengantar"/>
  </w:style>
  <w:style w:type="character" w:styleId="LineNumber">
    <w:name w:val="line number"/>
    <w:basedOn w:val="DefaultParagraphFont"/>
  </w:style>
  <w:style w:type="paragraph" w:customStyle="1" w:styleId="Tip">
    <w:name w:val="Tip"/>
    <w:basedOn w:val="Normal"/>
    <w:rPr>
      <w:rFonts w:ascii="Futura XBlkIt BT" w:hAnsi="Futura XBlkIt BT"/>
    </w:rPr>
  </w:style>
  <w:style w:type="paragraph" w:customStyle="1" w:styleId="IsiTip">
    <w:name w:val="Isi Tip"/>
    <w:basedOn w:val="Normal"/>
    <w:rPr>
      <w:rFonts w:ascii="Trebuchet MS" w:hAnsi="Trebuchet MS"/>
      <w:sz w:val="20"/>
      <w:szCs w:val="20"/>
    </w:rPr>
  </w:style>
  <w:style w:type="paragraph" w:styleId="ListNumber2">
    <w:name w:val="List Number 2"/>
    <w:basedOn w:val="Normal"/>
    <w:pPr>
      <w:numPr>
        <w:numId w:val="4"/>
      </w:numPr>
    </w:pPr>
  </w:style>
  <w:style w:type="paragraph" w:styleId="ListNumber">
    <w:name w:val="List Number"/>
    <w:basedOn w:val="Normal"/>
    <w:pPr>
      <w:numPr>
        <w:numId w:val="3"/>
      </w:numPr>
    </w:pPr>
  </w:style>
  <w:style w:type="paragraph" w:styleId="ListContinue4">
    <w:name w:val="List Continue 4"/>
    <w:basedOn w:val="Normal"/>
    <w:pPr>
      <w:ind w:left="1440"/>
    </w:pPr>
  </w:style>
  <w:style w:type="paragraph" w:styleId="BodyTextIndent">
    <w:name w:val="Body Text Indent"/>
    <w:basedOn w:val="Normal"/>
    <w:pPr>
      <w:tabs>
        <w:tab w:val="clear" w:pos="1260"/>
      </w:tabs>
      <w:spacing w:before="0" w:after="0"/>
      <w:ind w:left="720"/>
    </w:pPr>
    <w:rPr>
      <w:rFonts w:ascii="Times New Roman" w:hAnsi="Times New Roman"/>
      <w:spacing w:val="0"/>
      <w:sz w:val="24"/>
      <w:szCs w:val="24"/>
    </w:rPr>
  </w:style>
  <w:style w:type="paragraph" w:styleId="BodyText">
    <w:name w:val="Body Text"/>
    <w:basedOn w:val="Normal"/>
    <w:pPr>
      <w:tabs>
        <w:tab w:val="clear" w:pos="1260"/>
      </w:tabs>
      <w:spacing w:before="0" w:after="0"/>
    </w:pPr>
    <w:rPr>
      <w:rFonts w:ascii="Times New Roman" w:hAnsi="Times New Roman"/>
      <w:spacing w:val="0"/>
      <w:sz w:val="24"/>
      <w:szCs w:val="24"/>
    </w:rPr>
  </w:style>
  <w:style w:type="paragraph" w:styleId="BodyTextIndent2">
    <w:name w:val="Body Text Indent 2"/>
    <w:basedOn w:val="Normal"/>
    <w:pPr>
      <w:ind w:left="720"/>
    </w:pPr>
    <w:rPr>
      <w:rFonts w:ascii="Times New Roman" w:hAnsi="Times New Roman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830B02"/>
    <w:pPr>
      <w:tabs>
        <w:tab w:val="left" w:pos="1260"/>
      </w:tabs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tatanChar">
    <w:name w:val="Catatan Char"/>
    <w:link w:val="Catatan"/>
    <w:rsid w:val="007C76A0"/>
    <w:rPr>
      <w:spacing w:val="-6"/>
      <w:sz w:val="18"/>
      <w:szCs w:val="18"/>
      <w:lang w:val="pt-BR" w:eastAsia="en-US" w:bidi="ar-SA"/>
    </w:rPr>
  </w:style>
  <w:style w:type="character" w:customStyle="1" w:styleId="CaptionChar">
    <w:name w:val="Caption Char"/>
    <w:link w:val="Caption"/>
    <w:rsid w:val="00597D8A"/>
    <w:rPr>
      <w:rFonts w:ascii="Book Antiqua" w:hAnsi="Book Antiqua"/>
      <w:b/>
      <w:bCs/>
      <w:spacing w:val="-6"/>
      <w:lang w:val="en-US" w:eastAsia="en-US" w:bidi="ar-SA"/>
    </w:rPr>
  </w:style>
  <w:style w:type="character" w:customStyle="1" w:styleId="KetGambarChar">
    <w:name w:val="Ket. Gambar Char"/>
    <w:basedOn w:val="CaptionChar"/>
    <w:link w:val="KetGambar"/>
    <w:rsid w:val="00597D8A"/>
    <w:rPr>
      <w:rFonts w:ascii="Book Antiqua" w:hAnsi="Book Antiqua"/>
      <w:b/>
      <w:bCs/>
      <w:spacing w:val="-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50FFF"/>
    <w:pPr>
      <w:tabs>
        <w:tab w:val="clear" w:pos="1260"/>
      </w:tabs>
      <w:spacing w:before="0" w:after="200" w:line="276" w:lineRule="auto"/>
      <w:ind w:left="720"/>
      <w:contextualSpacing/>
      <w:jc w:val="left"/>
    </w:pPr>
    <w:rPr>
      <w:rFonts w:ascii="Calibri" w:eastAsia="Calibri" w:hAnsi="Calibri"/>
      <w:spacing w:val="0"/>
    </w:rPr>
  </w:style>
  <w:style w:type="character" w:customStyle="1" w:styleId="shorttext">
    <w:name w:val="short_text"/>
    <w:rsid w:val="00550FFF"/>
  </w:style>
  <w:style w:type="paragraph" w:styleId="NoSpacing">
    <w:name w:val="No Spacing"/>
    <w:uiPriority w:val="1"/>
    <w:qFormat/>
    <w:rsid w:val="00550FFF"/>
    <w:rPr>
      <w:rFonts w:ascii="Calibri" w:eastAsia="Calibri" w:hAnsi="Calibri"/>
      <w:sz w:val="22"/>
      <w:szCs w:val="22"/>
      <w:lang w:val="id-ID"/>
    </w:rPr>
  </w:style>
  <w:style w:type="character" w:customStyle="1" w:styleId="Heading3Char">
    <w:name w:val="Heading 3 Char"/>
    <w:link w:val="Heading3"/>
    <w:uiPriority w:val="9"/>
    <w:rsid w:val="00D63BE2"/>
    <w:rPr>
      <w:rFonts w:ascii="Times" w:hAnsi="Times" w:cs="Times"/>
      <w:spacing w:val="-6"/>
      <w:sz w:val="22"/>
      <w:szCs w:val="22"/>
      <w:shd w:val="clear" w:color="auto" w:fill="FFFFFF"/>
      <w:lang w:val="de-DE"/>
    </w:rPr>
  </w:style>
  <w:style w:type="table" w:customStyle="1" w:styleId="TableGrid1">
    <w:name w:val="Table Grid1"/>
    <w:basedOn w:val="TableNormal"/>
    <w:next w:val="TableGrid"/>
    <w:uiPriority w:val="59"/>
    <w:rsid w:val="004424B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0A7A43"/>
    <w:rPr>
      <w:rFonts w:ascii="Calibri" w:eastAsia="Calibri" w:hAnsi="Calibri" w:cs="Calibri"/>
      <w:sz w:val="24"/>
      <w:szCs w:val="24"/>
      <w:lang w:val="id-ID"/>
    </w:rPr>
  </w:style>
  <w:style w:type="character" w:customStyle="1" w:styleId="tlid-translation">
    <w:name w:val="tlid-translation"/>
    <w:rsid w:val="0089036A"/>
  </w:style>
  <w:style w:type="paragraph" w:styleId="NormalWeb">
    <w:name w:val="Normal (Web)"/>
    <w:basedOn w:val="Normal"/>
    <w:uiPriority w:val="99"/>
    <w:unhideWhenUsed/>
    <w:rsid w:val="00D67EE4"/>
    <w:pPr>
      <w:tabs>
        <w:tab w:val="clear" w:pos="1260"/>
      </w:tabs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val="en-GB"/>
    </w:rPr>
  </w:style>
  <w:style w:type="character" w:styleId="Emphasis">
    <w:name w:val="Emphasis"/>
    <w:uiPriority w:val="20"/>
    <w:qFormat/>
    <w:rsid w:val="00D67E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CBB"/>
    <w:pPr>
      <w:tabs>
        <w:tab w:val="clear" w:pos="12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pacing w:val="0"/>
      <w:sz w:val="20"/>
      <w:szCs w:val="20"/>
      <w:lang w:val="en-GB"/>
    </w:rPr>
  </w:style>
  <w:style w:type="character" w:customStyle="1" w:styleId="HTMLPreformattedChar">
    <w:name w:val="HTML Preformatted Char"/>
    <w:link w:val="HTMLPreformatted"/>
    <w:uiPriority w:val="99"/>
    <w:semiHidden/>
    <w:rsid w:val="002B6CBB"/>
    <w:rPr>
      <w:rFonts w:ascii="Courier New" w:hAnsi="Courier New" w:cs="Courier New"/>
    </w:rPr>
  </w:style>
  <w:style w:type="character" w:customStyle="1" w:styleId="alt-edited">
    <w:name w:val="alt-edited"/>
    <w:rsid w:val="00824D17"/>
  </w:style>
  <w:style w:type="paragraph" w:customStyle="1" w:styleId="Default">
    <w:name w:val="Default"/>
    <w:rsid w:val="0052137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st">
    <w:name w:val="st"/>
    <w:rsid w:val="00057C42"/>
  </w:style>
  <w:style w:type="character" w:customStyle="1" w:styleId="Heading2Char">
    <w:name w:val="Heading 2 Char"/>
    <w:basedOn w:val="DefaultParagraphFont"/>
    <w:link w:val="Heading2"/>
    <w:uiPriority w:val="9"/>
    <w:rsid w:val="00DD2924"/>
    <w:rPr>
      <w:rFonts w:ascii="Avenir Book" w:eastAsia="Calibri" w:hAnsi="Avenir Book" w:cs="Times"/>
      <w:b/>
      <w:iCs/>
      <w:color w:val="000000" w:themeColor="text1"/>
      <w:sz w:val="36"/>
      <w:szCs w:val="36"/>
      <w:shd w:val="clear" w:color="auto" w:fill="FFFFFF"/>
      <w:lang w:val="de-DE"/>
    </w:rPr>
  </w:style>
  <w:style w:type="character" w:styleId="Strong">
    <w:name w:val="Strong"/>
    <w:basedOn w:val="DefaultParagraphFont"/>
    <w:uiPriority w:val="22"/>
    <w:qFormat/>
    <w:rsid w:val="00BE594C"/>
    <w:rPr>
      <w:b/>
      <w:bCs/>
    </w:rPr>
  </w:style>
  <w:style w:type="character" w:customStyle="1" w:styleId="copy-box">
    <w:name w:val="copy-box"/>
    <w:basedOn w:val="DefaultParagraphFont"/>
    <w:rsid w:val="003E1BBF"/>
  </w:style>
  <w:style w:type="character" w:customStyle="1" w:styleId="Subtitle1">
    <w:name w:val="Subtitle1"/>
    <w:basedOn w:val="DefaultParagraphFont"/>
    <w:rsid w:val="00657DA6"/>
  </w:style>
  <w:style w:type="paragraph" w:customStyle="1" w:styleId="sub-slogan">
    <w:name w:val="sub-slogan"/>
    <w:basedOn w:val="Normal"/>
    <w:rsid w:val="000E1B95"/>
    <w:pPr>
      <w:tabs>
        <w:tab w:val="clear" w:pos="1260"/>
      </w:tabs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val="id-ID" w:eastAsia="id-ID"/>
    </w:rPr>
  </w:style>
  <w:style w:type="paragraph" w:customStyle="1" w:styleId="values-text">
    <w:name w:val="values-text"/>
    <w:basedOn w:val="Normal"/>
    <w:rsid w:val="00BD7F4F"/>
    <w:pPr>
      <w:tabs>
        <w:tab w:val="clear" w:pos="1260"/>
      </w:tabs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val="id-ID" w:eastAsia="id-ID"/>
    </w:rPr>
  </w:style>
  <w:style w:type="paragraph" w:customStyle="1" w:styleId="values-box-text">
    <w:name w:val="values-box-text"/>
    <w:basedOn w:val="Normal"/>
    <w:rsid w:val="00316630"/>
    <w:pPr>
      <w:tabs>
        <w:tab w:val="clear" w:pos="1260"/>
      </w:tabs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val="id-ID" w:eastAsia="id-ID"/>
    </w:rPr>
  </w:style>
  <w:style w:type="character" w:customStyle="1" w:styleId="subhead">
    <w:name w:val="subhead"/>
    <w:basedOn w:val="DefaultParagraphFont"/>
    <w:rsid w:val="0088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2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73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35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333">
          <w:marLeft w:val="0"/>
          <w:marRight w:val="0"/>
          <w:marTop w:val="0"/>
          <w:marBottom w:val="1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mata18%20okt\andi%20ofset\standard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C63DE-F1D5-4D48-ABBC-22499E8F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E:\mata18 okt\andi ofset\standard2003.dot</Template>
  <TotalTime>9092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</vt:lpstr>
    </vt:vector>
  </TitlesOfParts>
  <Company>Anoff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</dc:title>
  <dc:subject/>
  <dc:creator>JAnner</dc:creator>
  <cp:keywords/>
  <dc:description/>
  <cp:lastModifiedBy>Nisaharani icha</cp:lastModifiedBy>
  <cp:revision>344</cp:revision>
  <cp:lastPrinted>2020-03-29T13:17:00Z</cp:lastPrinted>
  <dcterms:created xsi:type="dcterms:W3CDTF">2020-01-23T10:02:00Z</dcterms:created>
  <dcterms:modified xsi:type="dcterms:W3CDTF">2020-06-17T02:36:00Z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fc41a645-8c34-34a1-9e90-deb552391fdc</vt:lpwstr>
  </property>
  <property fmtid="{D5CDD505-2E9C-101B-9397-08002B2CF9AE}" pid="24" name="Mendeley Citation Style_1">
    <vt:lpwstr>http://www.zotero.org/styles/harvard-cite-them-right</vt:lpwstr>
  </property>
</Properties>
</file>